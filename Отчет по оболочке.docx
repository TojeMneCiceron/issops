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"/>
        <w:gridCol w:w="143"/>
        <w:gridCol w:w="198"/>
        <w:gridCol w:w="137"/>
        <w:gridCol w:w="1981"/>
        <w:gridCol w:w="1705"/>
        <w:gridCol w:w="850"/>
        <w:gridCol w:w="1394"/>
        <w:gridCol w:w="2008"/>
        <w:gridCol w:w="147"/>
        <w:gridCol w:w="161"/>
        <w:gridCol w:w="153"/>
        <w:gridCol w:w="242"/>
      </w:tblGrid>
      <w:tr w:rsidR="004600AE" w:rsidRPr="007B480D" w14:paraId="704183E5" w14:textId="77777777" w:rsidTr="006F15EA">
        <w:trPr>
          <w:trHeight w:val="699"/>
        </w:trPr>
        <w:tc>
          <w:tcPr>
            <w:tcW w:w="226" w:type="dxa"/>
          </w:tcPr>
          <w:p w14:paraId="397DB29A" w14:textId="77777777" w:rsidR="004600AE" w:rsidRPr="0088561E" w:rsidRDefault="004600AE" w:rsidP="00240AE2">
            <w:pPr>
              <w:pStyle w:val="affff6"/>
            </w:pPr>
          </w:p>
        </w:tc>
        <w:tc>
          <w:tcPr>
            <w:tcW w:w="8877" w:type="dxa"/>
            <w:gridSpan w:val="11"/>
          </w:tcPr>
          <w:p w14:paraId="2639A08E" w14:textId="77777777" w:rsidR="004600AE" w:rsidRPr="007B480D" w:rsidRDefault="004600AE" w:rsidP="006F15EA">
            <w:pPr>
              <w:pStyle w:val="afff6"/>
            </w:pPr>
            <w:r w:rsidRPr="007B480D">
              <w:t>МИНИСТЕРСТВО НАУКИ И ВЫСШЕГО ОБРАЗОВАНИЯ РФ</w:t>
            </w:r>
          </w:p>
        </w:tc>
        <w:tc>
          <w:tcPr>
            <w:tcW w:w="242" w:type="dxa"/>
          </w:tcPr>
          <w:p w14:paraId="0BD11C90" w14:textId="77777777" w:rsidR="004600AE" w:rsidRPr="007B480D" w:rsidRDefault="004600AE" w:rsidP="006F15EA">
            <w:pPr>
              <w:pStyle w:val="afff6"/>
            </w:pPr>
          </w:p>
        </w:tc>
      </w:tr>
      <w:tr w:rsidR="004600AE" w:rsidRPr="007B480D" w14:paraId="554BAF8C" w14:textId="77777777" w:rsidTr="006F15EA">
        <w:trPr>
          <w:trHeight w:val="194"/>
        </w:trPr>
        <w:tc>
          <w:tcPr>
            <w:tcW w:w="567" w:type="dxa"/>
            <w:gridSpan w:val="3"/>
          </w:tcPr>
          <w:p w14:paraId="1C6DE241" w14:textId="77777777" w:rsidR="004600AE" w:rsidRPr="007B480D" w:rsidRDefault="004600AE" w:rsidP="006F15EA">
            <w:pPr>
              <w:pStyle w:val="afff6"/>
              <w:jc w:val="left"/>
            </w:pPr>
          </w:p>
        </w:tc>
        <w:tc>
          <w:tcPr>
            <w:tcW w:w="8222" w:type="dxa"/>
            <w:gridSpan w:val="7"/>
          </w:tcPr>
          <w:p w14:paraId="3E8D870B" w14:textId="77777777" w:rsidR="004600AE" w:rsidRPr="0007595C" w:rsidRDefault="004600AE" w:rsidP="006F15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595C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56828A03" w14:textId="77777777" w:rsidR="004600AE" w:rsidRPr="0007595C" w:rsidRDefault="004600AE" w:rsidP="006F15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595C">
              <w:rPr>
                <w:rFonts w:ascii="Times New Roman" w:hAnsi="Times New Roman" w:cs="Times New Roman"/>
                <w:sz w:val="28"/>
                <w:szCs w:val="28"/>
              </w:rPr>
              <w:t>«Пермский государственный национальный</w:t>
            </w:r>
          </w:p>
          <w:p w14:paraId="68F566D6" w14:textId="77777777" w:rsidR="004600AE" w:rsidRPr="007B480D" w:rsidRDefault="004600AE" w:rsidP="006F15EA">
            <w:pPr>
              <w:pStyle w:val="afff6"/>
            </w:pPr>
            <w:r w:rsidRPr="0007595C">
              <w:t>исследовательский университет»</w:t>
            </w:r>
          </w:p>
        </w:tc>
        <w:tc>
          <w:tcPr>
            <w:tcW w:w="556" w:type="dxa"/>
            <w:gridSpan w:val="3"/>
          </w:tcPr>
          <w:p w14:paraId="2977001A" w14:textId="77777777" w:rsidR="004600AE" w:rsidRPr="007B480D" w:rsidRDefault="004600AE" w:rsidP="006F15EA">
            <w:pPr>
              <w:pStyle w:val="afff6"/>
              <w:jc w:val="left"/>
            </w:pPr>
          </w:p>
        </w:tc>
      </w:tr>
      <w:tr w:rsidR="004600AE" w:rsidRPr="007B480D" w14:paraId="32D12CCF" w14:textId="77777777" w:rsidTr="006F15EA">
        <w:tc>
          <w:tcPr>
            <w:tcW w:w="567" w:type="dxa"/>
            <w:gridSpan w:val="3"/>
          </w:tcPr>
          <w:p w14:paraId="539A8059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8222" w:type="dxa"/>
            <w:gridSpan w:val="7"/>
          </w:tcPr>
          <w:p w14:paraId="693AC526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556" w:type="dxa"/>
            <w:gridSpan w:val="3"/>
          </w:tcPr>
          <w:p w14:paraId="0EAA3573" w14:textId="77777777" w:rsidR="004600AE" w:rsidRPr="007B480D" w:rsidRDefault="004600AE" w:rsidP="006F15EA">
            <w:pPr>
              <w:pStyle w:val="afff6"/>
            </w:pPr>
          </w:p>
        </w:tc>
      </w:tr>
      <w:tr w:rsidR="004600AE" w:rsidRPr="007B480D" w14:paraId="574027CA" w14:textId="77777777" w:rsidTr="006F15EA">
        <w:trPr>
          <w:trHeight w:val="1717"/>
        </w:trPr>
        <w:tc>
          <w:tcPr>
            <w:tcW w:w="2685" w:type="dxa"/>
            <w:gridSpan w:val="5"/>
          </w:tcPr>
          <w:p w14:paraId="1DB0C53D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3949" w:type="dxa"/>
            <w:gridSpan w:val="3"/>
          </w:tcPr>
          <w:p w14:paraId="218B65F1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2711" w:type="dxa"/>
            <w:gridSpan w:val="5"/>
          </w:tcPr>
          <w:p w14:paraId="7BD28B8A" w14:textId="77777777" w:rsidR="004600AE" w:rsidRPr="007B480D" w:rsidRDefault="004600AE" w:rsidP="006F15EA">
            <w:pPr>
              <w:pStyle w:val="afff6"/>
            </w:pPr>
          </w:p>
        </w:tc>
      </w:tr>
      <w:tr w:rsidR="004600AE" w:rsidRPr="007B480D" w14:paraId="049695EB" w14:textId="77777777" w:rsidTr="006F15EA">
        <w:tc>
          <w:tcPr>
            <w:tcW w:w="704" w:type="dxa"/>
            <w:gridSpan w:val="4"/>
          </w:tcPr>
          <w:p w14:paraId="5343578F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7938" w:type="dxa"/>
            <w:gridSpan w:val="5"/>
          </w:tcPr>
          <w:p w14:paraId="5982E75C" w14:textId="77777777" w:rsidR="004600AE" w:rsidRPr="007B480D" w:rsidRDefault="004600AE" w:rsidP="006F15EA">
            <w:pPr>
              <w:pStyle w:val="afff6"/>
            </w:pPr>
            <w:r w:rsidRPr="007B480D">
              <w:t>ОТЧЕТ</w:t>
            </w:r>
          </w:p>
          <w:p w14:paraId="0DF2892B" w14:textId="647AC1CE" w:rsidR="004600AE" w:rsidRPr="00576EEB" w:rsidRDefault="004600AE" w:rsidP="00576EEB">
            <w:pPr>
              <w:pStyle w:val="afff6"/>
            </w:pPr>
            <w:r w:rsidRPr="007B480D">
              <w:t xml:space="preserve">по лабораторной </w:t>
            </w:r>
            <w:r w:rsidR="00E44571">
              <w:t xml:space="preserve">работе </w:t>
            </w:r>
            <w:r w:rsidR="00576EEB">
              <w:t>«Оболочка ЭС»</w:t>
            </w:r>
          </w:p>
        </w:tc>
        <w:tc>
          <w:tcPr>
            <w:tcW w:w="703" w:type="dxa"/>
            <w:gridSpan w:val="4"/>
          </w:tcPr>
          <w:p w14:paraId="2C84FACF" w14:textId="77777777" w:rsidR="004600AE" w:rsidRPr="007B480D" w:rsidRDefault="004600AE" w:rsidP="006F15EA">
            <w:pPr>
              <w:pStyle w:val="afff6"/>
            </w:pPr>
          </w:p>
        </w:tc>
      </w:tr>
      <w:tr w:rsidR="004600AE" w:rsidRPr="007B480D" w14:paraId="37655249" w14:textId="77777777" w:rsidTr="006F15EA">
        <w:trPr>
          <w:trHeight w:val="1853"/>
        </w:trPr>
        <w:tc>
          <w:tcPr>
            <w:tcW w:w="2685" w:type="dxa"/>
            <w:gridSpan w:val="5"/>
          </w:tcPr>
          <w:p w14:paraId="20020D1F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3949" w:type="dxa"/>
            <w:gridSpan w:val="3"/>
          </w:tcPr>
          <w:p w14:paraId="09BE334F" w14:textId="36940CDA" w:rsidR="004600AE" w:rsidRPr="00C963C3" w:rsidRDefault="004600AE" w:rsidP="00E44571">
            <w:pPr>
              <w:pStyle w:val="afff6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711" w:type="dxa"/>
            <w:gridSpan w:val="5"/>
          </w:tcPr>
          <w:p w14:paraId="60C31764" w14:textId="77777777" w:rsidR="004600AE" w:rsidRPr="007B480D" w:rsidRDefault="004600AE" w:rsidP="006F15EA">
            <w:pPr>
              <w:pStyle w:val="afff6"/>
            </w:pPr>
          </w:p>
        </w:tc>
      </w:tr>
      <w:tr w:rsidR="00AA278F" w:rsidRPr="007B480D" w14:paraId="3629737F" w14:textId="77777777" w:rsidTr="006F15EA">
        <w:tc>
          <w:tcPr>
            <w:tcW w:w="369" w:type="dxa"/>
            <w:gridSpan w:val="2"/>
          </w:tcPr>
          <w:p w14:paraId="45129722" w14:textId="77777777" w:rsidR="00AA278F" w:rsidRPr="007B480D" w:rsidRDefault="00AA278F" w:rsidP="00AA278F">
            <w:pPr>
              <w:pStyle w:val="afff6"/>
            </w:pPr>
          </w:p>
        </w:tc>
        <w:tc>
          <w:tcPr>
            <w:tcW w:w="4021" w:type="dxa"/>
            <w:gridSpan w:val="4"/>
          </w:tcPr>
          <w:p w14:paraId="5E099DBA" w14:textId="77777777" w:rsidR="00AA278F" w:rsidRPr="001D5F1D" w:rsidRDefault="00AA278F" w:rsidP="00AA278F">
            <w:pPr>
              <w:pStyle w:val="afff6"/>
              <w:jc w:val="left"/>
            </w:pPr>
            <w:r>
              <w:t>Работу выполнил</w:t>
            </w:r>
          </w:p>
          <w:p w14:paraId="31F4E0FB" w14:textId="77777777" w:rsidR="00AA278F" w:rsidRPr="001D5F1D" w:rsidRDefault="00AA278F" w:rsidP="00AA278F">
            <w:pPr>
              <w:pStyle w:val="afff6"/>
              <w:jc w:val="left"/>
            </w:pPr>
            <w:r>
              <w:t>студент</w:t>
            </w:r>
            <w:r w:rsidRPr="001D5F1D">
              <w:t xml:space="preserve"> гр. ПМИ-3</w:t>
            </w:r>
          </w:p>
          <w:p w14:paraId="1A67D30E" w14:textId="77777777" w:rsidR="00AA278F" w:rsidRPr="001D5F1D" w:rsidRDefault="00AA278F" w:rsidP="00AA278F">
            <w:pPr>
              <w:pStyle w:val="afff6"/>
              <w:jc w:val="left"/>
            </w:pPr>
            <w:r>
              <w:t>Скоробогатова М.М</w:t>
            </w:r>
            <w:r w:rsidRPr="001D5F1D">
              <w:t>. _______</w:t>
            </w:r>
          </w:p>
          <w:p w14:paraId="454D990D" w14:textId="1C1879B5" w:rsidR="00AA278F" w:rsidRPr="007B480D" w:rsidRDefault="00AA278F" w:rsidP="00AA278F">
            <w:pPr>
              <w:pStyle w:val="afff6"/>
              <w:jc w:val="left"/>
            </w:pPr>
            <w:r w:rsidRPr="001D5F1D">
              <w:t xml:space="preserve"> «___»___________ 2021</w:t>
            </w:r>
          </w:p>
        </w:tc>
        <w:tc>
          <w:tcPr>
            <w:tcW w:w="850" w:type="dxa"/>
          </w:tcPr>
          <w:p w14:paraId="4CF55233" w14:textId="77777777" w:rsidR="00AA278F" w:rsidRPr="007B480D" w:rsidRDefault="00AA278F" w:rsidP="00AA278F">
            <w:pPr>
              <w:pStyle w:val="afff6"/>
            </w:pPr>
          </w:p>
        </w:tc>
        <w:tc>
          <w:tcPr>
            <w:tcW w:w="3710" w:type="dxa"/>
            <w:gridSpan w:val="4"/>
          </w:tcPr>
          <w:p w14:paraId="4D5683F8" w14:textId="77777777" w:rsidR="00AA278F" w:rsidRPr="001D5F1D" w:rsidRDefault="00AA278F" w:rsidP="00AA278F">
            <w:pPr>
              <w:pStyle w:val="afff6"/>
              <w:jc w:val="left"/>
            </w:pPr>
            <w:r w:rsidRPr="001D5F1D">
              <w:t>Проверил</w:t>
            </w:r>
          </w:p>
          <w:p w14:paraId="7BD84713" w14:textId="77777777" w:rsidR="00D0544B" w:rsidRDefault="00D0544B" w:rsidP="00D0544B">
            <w:pPr>
              <w:pStyle w:val="afff6"/>
              <w:jc w:val="left"/>
            </w:pPr>
            <w:r>
              <w:t>ассистент кафедры МОВС</w:t>
            </w:r>
          </w:p>
          <w:p w14:paraId="40517364" w14:textId="24F5FB85" w:rsidR="00AA278F" w:rsidRPr="001D5F1D" w:rsidRDefault="00D0544B" w:rsidP="00D0544B">
            <w:pPr>
              <w:pStyle w:val="afff6"/>
              <w:jc w:val="left"/>
            </w:pPr>
            <w:r>
              <w:t>Леонтьева Т.А</w:t>
            </w:r>
            <w:r w:rsidR="00AA278F" w:rsidRPr="001D5F1D">
              <w:t>. __________</w:t>
            </w:r>
          </w:p>
          <w:p w14:paraId="10C469D9" w14:textId="0FC4898A" w:rsidR="00AA278F" w:rsidRPr="007B480D" w:rsidRDefault="00AA278F" w:rsidP="00AA278F">
            <w:pPr>
              <w:pStyle w:val="afff6"/>
              <w:jc w:val="left"/>
            </w:pPr>
            <w:r w:rsidRPr="001D5F1D">
              <w:t>«___»___________ 2021</w:t>
            </w:r>
          </w:p>
        </w:tc>
        <w:tc>
          <w:tcPr>
            <w:tcW w:w="395" w:type="dxa"/>
            <w:gridSpan w:val="2"/>
          </w:tcPr>
          <w:p w14:paraId="5A1D6E9D" w14:textId="77777777" w:rsidR="00AA278F" w:rsidRPr="007B480D" w:rsidRDefault="00AA278F" w:rsidP="00AA278F">
            <w:pPr>
              <w:pStyle w:val="afff6"/>
            </w:pPr>
          </w:p>
        </w:tc>
      </w:tr>
      <w:tr w:rsidR="004600AE" w:rsidRPr="007B480D" w14:paraId="5B158F53" w14:textId="77777777" w:rsidTr="00741CC7">
        <w:trPr>
          <w:trHeight w:val="4160"/>
        </w:trPr>
        <w:tc>
          <w:tcPr>
            <w:tcW w:w="369" w:type="dxa"/>
            <w:gridSpan w:val="2"/>
          </w:tcPr>
          <w:p w14:paraId="6F40AFA4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2316" w:type="dxa"/>
            <w:gridSpan w:val="3"/>
          </w:tcPr>
          <w:p w14:paraId="1F9F24FC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3949" w:type="dxa"/>
            <w:gridSpan w:val="3"/>
          </w:tcPr>
          <w:p w14:paraId="375A9B82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2316" w:type="dxa"/>
            <w:gridSpan w:val="3"/>
          </w:tcPr>
          <w:p w14:paraId="2A0C9A67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395" w:type="dxa"/>
            <w:gridSpan w:val="2"/>
          </w:tcPr>
          <w:p w14:paraId="408C2288" w14:textId="77777777" w:rsidR="004600AE" w:rsidRPr="007B480D" w:rsidRDefault="004600AE" w:rsidP="006F15EA">
            <w:pPr>
              <w:pStyle w:val="afff6"/>
            </w:pPr>
          </w:p>
        </w:tc>
      </w:tr>
      <w:tr w:rsidR="004600AE" w:rsidRPr="007B480D" w14:paraId="5C857F32" w14:textId="77777777" w:rsidTr="006F15EA">
        <w:tc>
          <w:tcPr>
            <w:tcW w:w="369" w:type="dxa"/>
            <w:gridSpan w:val="2"/>
          </w:tcPr>
          <w:p w14:paraId="65284DC6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2316" w:type="dxa"/>
            <w:gridSpan w:val="3"/>
          </w:tcPr>
          <w:p w14:paraId="563C90FA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3949" w:type="dxa"/>
            <w:gridSpan w:val="3"/>
          </w:tcPr>
          <w:p w14:paraId="6C929DCF" w14:textId="77777777" w:rsidR="004600AE" w:rsidRPr="007B480D" w:rsidRDefault="004600AE" w:rsidP="006F15EA">
            <w:pPr>
              <w:pStyle w:val="afff6"/>
              <w:rPr>
                <w:sz w:val="24"/>
                <w:szCs w:val="24"/>
              </w:rPr>
            </w:pPr>
            <w:r>
              <w:t>Пермь, 2021</w:t>
            </w:r>
          </w:p>
        </w:tc>
        <w:tc>
          <w:tcPr>
            <w:tcW w:w="2316" w:type="dxa"/>
            <w:gridSpan w:val="3"/>
          </w:tcPr>
          <w:p w14:paraId="4FBD09FB" w14:textId="77777777" w:rsidR="004600AE" w:rsidRPr="007B480D" w:rsidRDefault="004600AE" w:rsidP="006F15EA">
            <w:pPr>
              <w:pStyle w:val="afff6"/>
            </w:pPr>
          </w:p>
        </w:tc>
        <w:tc>
          <w:tcPr>
            <w:tcW w:w="395" w:type="dxa"/>
            <w:gridSpan w:val="2"/>
          </w:tcPr>
          <w:p w14:paraId="2234BEB9" w14:textId="77777777" w:rsidR="004600AE" w:rsidRPr="007B480D" w:rsidRDefault="004600AE" w:rsidP="006F15EA">
            <w:pPr>
              <w:pStyle w:val="afff6"/>
            </w:pPr>
          </w:p>
        </w:tc>
      </w:tr>
    </w:tbl>
    <w:p w14:paraId="0864B85C" w14:textId="77777777" w:rsidR="00860A03" w:rsidRDefault="00860A03">
      <w:r>
        <w:br w:type="page"/>
      </w:r>
    </w:p>
    <w:bookmarkStart w:id="1" w:name="_Toc91243377" w:displacedByCustomXml="next"/>
    <w:bookmarkStart w:id="2" w:name="_Toc91243284" w:displacedByCustomXml="next"/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87214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FB4E1" w14:textId="77777777" w:rsidR="006F001E" w:rsidRDefault="005619D7" w:rsidP="005619D7">
          <w:pPr>
            <w:pStyle w:val="afff7"/>
            <w:rPr>
              <w:noProof/>
            </w:rPr>
          </w:pPr>
          <w:r>
            <w:t>Содержание</w:t>
          </w:r>
          <w:bookmarkEnd w:id="2"/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D926B7" w14:textId="759FBAEE" w:rsidR="006F001E" w:rsidRDefault="007A312B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43378" w:history="1">
            <w:r w:rsidR="006F001E" w:rsidRPr="003711DD">
              <w:rPr>
                <w:rStyle w:val="aff7"/>
                <w:noProof/>
              </w:rPr>
              <w:t>1</w:t>
            </w:r>
            <w:r w:rsidR="006F00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001E" w:rsidRPr="003711DD">
              <w:rPr>
                <w:rStyle w:val="aff7"/>
                <w:noProof/>
              </w:rPr>
              <w:t>Диаграмма классов</w:t>
            </w:r>
            <w:r w:rsidR="006F001E">
              <w:rPr>
                <w:noProof/>
                <w:webHidden/>
              </w:rPr>
              <w:tab/>
            </w:r>
            <w:r w:rsidR="006F001E">
              <w:rPr>
                <w:noProof/>
                <w:webHidden/>
              </w:rPr>
              <w:fldChar w:fldCharType="begin"/>
            </w:r>
            <w:r w:rsidR="006F001E">
              <w:rPr>
                <w:noProof/>
                <w:webHidden/>
              </w:rPr>
              <w:instrText xml:space="preserve"> PAGEREF _Toc91243378 \h </w:instrText>
            </w:r>
            <w:r w:rsidR="006F001E">
              <w:rPr>
                <w:noProof/>
                <w:webHidden/>
              </w:rPr>
            </w:r>
            <w:r w:rsidR="006F001E">
              <w:rPr>
                <w:noProof/>
                <w:webHidden/>
              </w:rPr>
              <w:fldChar w:fldCharType="separate"/>
            </w:r>
            <w:r w:rsidR="006E2948">
              <w:rPr>
                <w:noProof/>
                <w:webHidden/>
              </w:rPr>
              <w:t>3</w:t>
            </w:r>
            <w:r w:rsidR="006F001E">
              <w:rPr>
                <w:noProof/>
                <w:webHidden/>
              </w:rPr>
              <w:fldChar w:fldCharType="end"/>
            </w:r>
          </w:hyperlink>
        </w:p>
        <w:p w14:paraId="10AF3272" w14:textId="4EAEC1CE" w:rsidR="006F001E" w:rsidRDefault="007A312B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43379" w:history="1">
            <w:r w:rsidR="006F001E" w:rsidRPr="003711DD">
              <w:rPr>
                <w:rStyle w:val="aff7"/>
                <w:noProof/>
              </w:rPr>
              <w:t>2</w:t>
            </w:r>
            <w:r w:rsidR="006F00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001E" w:rsidRPr="003711DD">
              <w:rPr>
                <w:rStyle w:val="aff7"/>
                <w:noProof/>
              </w:rPr>
              <w:t>Основные моменты работы с ЭС</w:t>
            </w:r>
            <w:r w:rsidR="006F001E">
              <w:rPr>
                <w:noProof/>
                <w:webHidden/>
              </w:rPr>
              <w:tab/>
            </w:r>
            <w:r w:rsidR="006F001E">
              <w:rPr>
                <w:noProof/>
                <w:webHidden/>
              </w:rPr>
              <w:fldChar w:fldCharType="begin"/>
            </w:r>
            <w:r w:rsidR="006F001E">
              <w:rPr>
                <w:noProof/>
                <w:webHidden/>
              </w:rPr>
              <w:instrText xml:space="preserve"> PAGEREF _Toc91243379 \h </w:instrText>
            </w:r>
            <w:r w:rsidR="006F001E">
              <w:rPr>
                <w:noProof/>
                <w:webHidden/>
              </w:rPr>
            </w:r>
            <w:r w:rsidR="006F001E">
              <w:rPr>
                <w:noProof/>
                <w:webHidden/>
              </w:rPr>
              <w:fldChar w:fldCharType="separate"/>
            </w:r>
            <w:r w:rsidR="006E2948">
              <w:rPr>
                <w:noProof/>
                <w:webHidden/>
              </w:rPr>
              <w:t>4</w:t>
            </w:r>
            <w:r w:rsidR="006F001E">
              <w:rPr>
                <w:noProof/>
                <w:webHidden/>
              </w:rPr>
              <w:fldChar w:fldCharType="end"/>
            </w:r>
          </w:hyperlink>
        </w:p>
        <w:p w14:paraId="2C2EEB79" w14:textId="400344EC" w:rsidR="006F001E" w:rsidRDefault="007A312B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43380" w:history="1">
            <w:r w:rsidR="006F001E" w:rsidRPr="003711DD">
              <w:rPr>
                <w:rStyle w:val="aff7"/>
                <w:noProof/>
              </w:rPr>
              <w:t>3</w:t>
            </w:r>
            <w:r w:rsidR="006F00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001E" w:rsidRPr="003711DD">
              <w:rPr>
                <w:rStyle w:val="aff7"/>
                <w:noProof/>
              </w:rPr>
              <w:t>Пример консультации</w:t>
            </w:r>
            <w:r w:rsidR="006F001E">
              <w:rPr>
                <w:noProof/>
                <w:webHidden/>
              </w:rPr>
              <w:tab/>
            </w:r>
            <w:r w:rsidR="006F001E">
              <w:rPr>
                <w:noProof/>
                <w:webHidden/>
              </w:rPr>
              <w:fldChar w:fldCharType="begin"/>
            </w:r>
            <w:r w:rsidR="006F001E">
              <w:rPr>
                <w:noProof/>
                <w:webHidden/>
              </w:rPr>
              <w:instrText xml:space="preserve"> PAGEREF _Toc91243380 \h </w:instrText>
            </w:r>
            <w:r w:rsidR="006F001E">
              <w:rPr>
                <w:noProof/>
                <w:webHidden/>
              </w:rPr>
            </w:r>
            <w:r w:rsidR="006F001E">
              <w:rPr>
                <w:noProof/>
                <w:webHidden/>
              </w:rPr>
              <w:fldChar w:fldCharType="separate"/>
            </w:r>
            <w:r w:rsidR="006E2948">
              <w:rPr>
                <w:noProof/>
                <w:webHidden/>
              </w:rPr>
              <w:t>7</w:t>
            </w:r>
            <w:r w:rsidR="006F001E">
              <w:rPr>
                <w:noProof/>
                <w:webHidden/>
              </w:rPr>
              <w:fldChar w:fldCharType="end"/>
            </w:r>
          </w:hyperlink>
        </w:p>
        <w:p w14:paraId="79F72106" w14:textId="7BC235B1" w:rsidR="005619D7" w:rsidRDefault="005619D7">
          <w:r>
            <w:rPr>
              <w:b/>
              <w:bCs/>
            </w:rPr>
            <w:fldChar w:fldCharType="end"/>
          </w:r>
        </w:p>
      </w:sdtContent>
    </w:sdt>
    <w:p w14:paraId="759F7D71" w14:textId="62A1B99B" w:rsidR="00E44571" w:rsidRDefault="00E44571" w:rsidP="00240AE2">
      <w:pPr>
        <w:pStyle w:val="afff4"/>
      </w:pPr>
    </w:p>
    <w:p w14:paraId="219E411E" w14:textId="77777777" w:rsidR="005619D7" w:rsidRDefault="005619D7" w:rsidP="00240AE2">
      <w:pPr>
        <w:pStyle w:val="afff4"/>
        <w:sectPr w:rsidR="005619D7" w:rsidSect="005619D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692902B" w14:textId="0C1A28F3" w:rsidR="00E44571" w:rsidRDefault="005619D7" w:rsidP="005619D7">
      <w:pPr>
        <w:pStyle w:val="afb"/>
      </w:pPr>
      <w:bookmarkStart w:id="3" w:name="_Toc91243378"/>
      <w:r>
        <w:lastRenderedPageBreak/>
        <w:t>Диаграмма классов</w:t>
      </w:r>
      <w:bookmarkEnd w:id="3"/>
    </w:p>
    <w:p w14:paraId="6D04C1CB" w14:textId="3BE8D341" w:rsidR="005619D7" w:rsidRDefault="005619D7" w:rsidP="00240AE2">
      <w:pPr>
        <w:pStyle w:val="afff4"/>
      </w:pPr>
      <w:r w:rsidRPr="005619D7">
        <w:rPr>
          <w:noProof/>
          <w:lang w:eastAsia="ru-RU"/>
        </w:rPr>
        <w:drawing>
          <wp:inline distT="0" distB="0" distL="0" distR="0" wp14:anchorId="16C5BA33" wp14:editId="59ED2EC8">
            <wp:extent cx="9251950" cy="47224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26FF" w14:textId="5B0A6D38" w:rsidR="00240AE2" w:rsidRDefault="00240AE2" w:rsidP="00240AE2">
      <w:pPr>
        <w:pStyle w:val="afff4"/>
      </w:pPr>
      <w:r>
        <w:t>Рисунок 1 – Диаграмма классов</w:t>
      </w:r>
    </w:p>
    <w:p w14:paraId="3B6B605D" w14:textId="7DD3A1AD" w:rsidR="005619D7" w:rsidRDefault="005619D7" w:rsidP="00240AE2">
      <w:pPr>
        <w:pStyle w:val="afff4"/>
      </w:pPr>
    </w:p>
    <w:p w14:paraId="507016B5" w14:textId="77777777" w:rsidR="005619D7" w:rsidRDefault="005619D7" w:rsidP="00240AE2">
      <w:pPr>
        <w:pStyle w:val="afff4"/>
        <w:sectPr w:rsidR="005619D7" w:rsidSect="005619D7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3AEE773D" w14:textId="0A24C88D" w:rsidR="005619D7" w:rsidRDefault="00781B65" w:rsidP="00781B65">
      <w:pPr>
        <w:pStyle w:val="afb"/>
      </w:pPr>
      <w:bookmarkStart w:id="4" w:name="_Toc91243379"/>
      <w:r>
        <w:lastRenderedPageBreak/>
        <w:t>Основные моменты работы с ЭС</w:t>
      </w:r>
      <w:bookmarkEnd w:id="4"/>
    </w:p>
    <w:p w14:paraId="402E74D5" w14:textId="3A0CE02D" w:rsidR="00D703B6" w:rsidRDefault="00240AE2" w:rsidP="00240AE2">
      <w:pPr>
        <w:pStyle w:val="afff4"/>
      </w:pPr>
      <w:r w:rsidRPr="00240AE2">
        <w:rPr>
          <w:noProof/>
          <w:lang w:eastAsia="ru-RU"/>
        </w:rPr>
        <w:drawing>
          <wp:inline distT="0" distB="0" distL="0" distR="0" wp14:anchorId="1328D1B3" wp14:editId="1F87B929">
            <wp:extent cx="5940425" cy="2513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A5CF" w14:textId="213DC9FB" w:rsidR="00240AE2" w:rsidRDefault="00240AE2" w:rsidP="00240AE2">
      <w:pPr>
        <w:pStyle w:val="afff4"/>
      </w:pPr>
      <w:r>
        <w:t>Рисунок 2 – Вкладка «Правила»</w:t>
      </w:r>
    </w:p>
    <w:p w14:paraId="6514DCEF" w14:textId="5E2B123A" w:rsidR="00240AE2" w:rsidRDefault="00240AE2" w:rsidP="00240AE2">
      <w:pPr>
        <w:pStyle w:val="afff4"/>
      </w:pPr>
      <w:r w:rsidRPr="00240AE2">
        <w:rPr>
          <w:noProof/>
          <w:lang w:eastAsia="ru-RU"/>
        </w:rPr>
        <w:drawing>
          <wp:inline distT="0" distB="0" distL="0" distR="0" wp14:anchorId="35672B64" wp14:editId="6102829E">
            <wp:extent cx="5940425" cy="3286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7EC6" w14:textId="7FE27285" w:rsidR="00240AE2" w:rsidRDefault="00240AE2" w:rsidP="00240AE2">
      <w:pPr>
        <w:pStyle w:val="afff4"/>
      </w:pPr>
      <w:r>
        <w:t>Рисунок 3 – Вкладка «Переменные»</w:t>
      </w:r>
    </w:p>
    <w:p w14:paraId="649DF8EB" w14:textId="666730B8" w:rsidR="00240AE2" w:rsidRDefault="00240AE2" w:rsidP="00240AE2">
      <w:pPr>
        <w:pStyle w:val="afff4"/>
      </w:pPr>
      <w:r w:rsidRPr="00240AE2">
        <w:rPr>
          <w:noProof/>
          <w:lang w:eastAsia="ru-RU"/>
        </w:rPr>
        <w:lastRenderedPageBreak/>
        <w:drawing>
          <wp:inline distT="0" distB="0" distL="0" distR="0" wp14:anchorId="36F5D98B" wp14:editId="19EA8939">
            <wp:extent cx="5940425" cy="2340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051" w14:textId="00C68A16" w:rsidR="00240AE2" w:rsidRDefault="00240AE2" w:rsidP="00240AE2">
      <w:pPr>
        <w:pStyle w:val="afff4"/>
      </w:pPr>
      <w:r>
        <w:t>Рисунок 4 – Вкладка «Домены»</w:t>
      </w:r>
    </w:p>
    <w:p w14:paraId="5F474081" w14:textId="23CDAD21" w:rsidR="00240AE2" w:rsidRDefault="00240AE2" w:rsidP="00240AE2">
      <w:pPr>
        <w:pStyle w:val="afff4"/>
      </w:pPr>
      <w:r w:rsidRPr="00240AE2">
        <w:rPr>
          <w:noProof/>
          <w:lang w:eastAsia="ru-RU"/>
        </w:rPr>
        <w:drawing>
          <wp:inline distT="0" distB="0" distL="0" distR="0" wp14:anchorId="1E6CBA34" wp14:editId="4C302B31">
            <wp:extent cx="2543530" cy="278168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994A" w14:textId="1E962B38" w:rsidR="00240AE2" w:rsidRDefault="00240AE2" w:rsidP="00240AE2">
      <w:pPr>
        <w:pStyle w:val="afff4"/>
      </w:pPr>
      <w:r>
        <w:t>Рисунок 5 – Создание/редактирование домена</w:t>
      </w:r>
    </w:p>
    <w:p w14:paraId="69427134" w14:textId="71119CF3" w:rsidR="00240AE2" w:rsidRDefault="00240AE2" w:rsidP="00240AE2">
      <w:pPr>
        <w:pStyle w:val="afff4"/>
      </w:pPr>
      <w:r w:rsidRPr="00240AE2">
        <w:rPr>
          <w:noProof/>
          <w:lang w:eastAsia="ru-RU"/>
        </w:rPr>
        <w:drawing>
          <wp:inline distT="0" distB="0" distL="0" distR="0" wp14:anchorId="6A79B82E" wp14:editId="5A9BBDD0">
            <wp:extent cx="3153215" cy="225774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529B" w14:textId="51446F20" w:rsidR="00240AE2" w:rsidRDefault="00240AE2" w:rsidP="00240AE2">
      <w:pPr>
        <w:pStyle w:val="afff4"/>
      </w:pPr>
      <w:r>
        <w:t>Рисунок 6 – Создание/редактирование переменной</w:t>
      </w:r>
    </w:p>
    <w:p w14:paraId="4BBEFDAE" w14:textId="5C506ECB" w:rsidR="00240AE2" w:rsidRDefault="00240AE2" w:rsidP="00240AE2">
      <w:pPr>
        <w:pStyle w:val="afff4"/>
      </w:pPr>
    </w:p>
    <w:p w14:paraId="14B74A80" w14:textId="6F6AD42F" w:rsidR="00240AE2" w:rsidRDefault="00240AE2" w:rsidP="00240AE2">
      <w:pPr>
        <w:pStyle w:val="afff4"/>
      </w:pPr>
      <w:r w:rsidRPr="00240AE2">
        <w:rPr>
          <w:noProof/>
          <w:lang w:eastAsia="ru-RU"/>
        </w:rPr>
        <w:lastRenderedPageBreak/>
        <w:drawing>
          <wp:inline distT="0" distB="0" distL="0" distR="0" wp14:anchorId="5BB55DF0" wp14:editId="4104C79E">
            <wp:extent cx="5940425" cy="3014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FBB0" w14:textId="4E89F389" w:rsidR="00240AE2" w:rsidRDefault="00240AE2" w:rsidP="00240AE2">
      <w:pPr>
        <w:pStyle w:val="afff4"/>
      </w:pPr>
      <w:r>
        <w:t>Рисунок 7 – Создание/редактирование правила</w:t>
      </w:r>
    </w:p>
    <w:p w14:paraId="1D50BA25" w14:textId="31ECA7B0" w:rsidR="00240AE2" w:rsidRDefault="00A838CA" w:rsidP="00240AE2">
      <w:pPr>
        <w:pStyle w:val="afff4"/>
      </w:pPr>
      <w:r w:rsidRPr="00A838CA">
        <w:rPr>
          <w:noProof/>
          <w:lang w:eastAsia="ru-RU"/>
        </w:rPr>
        <w:drawing>
          <wp:inline distT="0" distB="0" distL="0" distR="0" wp14:anchorId="47839BC4" wp14:editId="1EFB8366">
            <wp:extent cx="3581900" cy="244826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D74A" w14:textId="792DEC3D" w:rsidR="00A838CA" w:rsidRDefault="00A838CA" w:rsidP="00240AE2">
      <w:pPr>
        <w:pStyle w:val="afff4"/>
      </w:pPr>
      <w:r>
        <w:t xml:space="preserve">Рисунок 8 – Добавление </w:t>
      </w:r>
      <w:r w:rsidR="00A5302C">
        <w:t>элемента посылки/заключения</w:t>
      </w:r>
    </w:p>
    <w:p w14:paraId="705AFC78" w14:textId="20C778E2" w:rsidR="00240AE2" w:rsidRDefault="00240AE2" w:rsidP="00240AE2">
      <w:pPr>
        <w:pStyle w:val="afff4"/>
      </w:pPr>
    </w:p>
    <w:p w14:paraId="1F753E2F" w14:textId="6FDF60DF" w:rsidR="00240AE2" w:rsidRDefault="00240AE2" w:rsidP="00240AE2">
      <w:pPr>
        <w:pStyle w:val="afff4"/>
      </w:pPr>
    </w:p>
    <w:p w14:paraId="67943602" w14:textId="77777777" w:rsidR="00240AE2" w:rsidRDefault="00240AE2" w:rsidP="00240AE2">
      <w:pPr>
        <w:pStyle w:val="afff4"/>
      </w:pPr>
    </w:p>
    <w:p w14:paraId="6640E189" w14:textId="34F80900" w:rsidR="00240AE2" w:rsidRDefault="00240AE2" w:rsidP="00240AE2">
      <w:pPr>
        <w:pStyle w:val="afff4"/>
      </w:pPr>
    </w:p>
    <w:p w14:paraId="2A7E10D4" w14:textId="77777777" w:rsidR="00240AE2" w:rsidRDefault="00240AE2" w:rsidP="00240AE2">
      <w:pPr>
        <w:pStyle w:val="afff4"/>
      </w:pPr>
    </w:p>
    <w:p w14:paraId="3B4AD79C" w14:textId="413E57E9" w:rsidR="00D703B6" w:rsidRDefault="00D703B6" w:rsidP="00240AE2">
      <w:pPr>
        <w:pStyle w:val="afff4"/>
      </w:pPr>
    </w:p>
    <w:p w14:paraId="0FBF5020" w14:textId="3971A43B" w:rsidR="00D703B6" w:rsidRDefault="00D703B6">
      <w:pPr>
        <w:rPr>
          <w:rFonts w:ascii="Times New Roman" w:hAnsi="Times New Roman"/>
          <w:sz w:val="28"/>
        </w:rPr>
      </w:pPr>
      <w:r>
        <w:br w:type="page"/>
      </w:r>
    </w:p>
    <w:p w14:paraId="57B645A5" w14:textId="209A05E1" w:rsidR="00D703B6" w:rsidRDefault="00D703B6" w:rsidP="00D703B6">
      <w:pPr>
        <w:pStyle w:val="afb"/>
      </w:pPr>
      <w:bookmarkStart w:id="5" w:name="_Toc91243380"/>
      <w:r>
        <w:lastRenderedPageBreak/>
        <w:t>Пример консультации</w:t>
      </w:r>
      <w:bookmarkEnd w:id="5"/>
    </w:p>
    <w:p w14:paraId="102F2D84" w14:textId="5EC52768" w:rsidR="00DF21E9" w:rsidRDefault="00A11298" w:rsidP="00DF21E9">
      <w:pPr>
        <w:pStyle w:val="afff4"/>
      </w:pPr>
      <w:r w:rsidRPr="00A11298">
        <w:rPr>
          <w:noProof/>
          <w:lang w:eastAsia="ru-RU"/>
        </w:rPr>
        <w:drawing>
          <wp:inline distT="0" distB="0" distL="0" distR="0" wp14:anchorId="4C859A3F" wp14:editId="44D94EA9">
            <wp:extent cx="5940425" cy="8496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8A9" w14:textId="038A6D7E" w:rsidR="00DF21E9" w:rsidRDefault="00DF21E9" w:rsidP="00DF21E9">
      <w:pPr>
        <w:pStyle w:val="afff4"/>
      </w:pPr>
      <w:r>
        <w:t xml:space="preserve">Рисунок 9 – </w:t>
      </w:r>
      <w:r w:rsidR="00A11298">
        <w:t>Начало консультации</w:t>
      </w:r>
    </w:p>
    <w:p w14:paraId="4FE05A69" w14:textId="047824FA" w:rsidR="00DF21E9" w:rsidRDefault="00DF21E9" w:rsidP="00DF21E9">
      <w:pPr>
        <w:pStyle w:val="afff4"/>
      </w:pPr>
      <w:r w:rsidRPr="00DF21E9">
        <w:rPr>
          <w:noProof/>
          <w:lang w:eastAsia="ru-RU"/>
        </w:rPr>
        <w:drawing>
          <wp:inline distT="0" distB="0" distL="0" distR="0" wp14:anchorId="590D78E2" wp14:editId="318E3B87">
            <wp:extent cx="2247900" cy="14488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0486" cy="14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DB41" w14:textId="48EDD88E" w:rsidR="00DF21E9" w:rsidRDefault="00DF21E9" w:rsidP="00DF21E9">
      <w:pPr>
        <w:pStyle w:val="afff4"/>
      </w:pPr>
      <w:r>
        <w:t>Рисунок 10 – Выбор значения запрашиваемой переменной</w:t>
      </w:r>
    </w:p>
    <w:p w14:paraId="6501EB09" w14:textId="702EE3ED" w:rsidR="00DF21E9" w:rsidRDefault="00DF21E9" w:rsidP="00DF21E9">
      <w:pPr>
        <w:pStyle w:val="afff4"/>
      </w:pPr>
      <w:r w:rsidRPr="00DF21E9">
        <w:rPr>
          <w:noProof/>
          <w:lang w:eastAsia="ru-RU"/>
        </w:rPr>
        <w:drawing>
          <wp:inline distT="0" distB="0" distL="0" distR="0" wp14:anchorId="535F7710" wp14:editId="106790E9">
            <wp:extent cx="2429214" cy="158137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648" w14:textId="21BB2AE6" w:rsidR="00DF21E9" w:rsidRDefault="00DF21E9" w:rsidP="00DF21E9">
      <w:pPr>
        <w:pStyle w:val="afff4"/>
      </w:pPr>
      <w:r>
        <w:t>Рисунок 11 – Выбор значения следующей запрашиваемой переменной</w:t>
      </w:r>
    </w:p>
    <w:p w14:paraId="56381301" w14:textId="750707D3" w:rsidR="00DF21E9" w:rsidRDefault="00DF21E9" w:rsidP="00DF21E9">
      <w:pPr>
        <w:pStyle w:val="afff4"/>
      </w:pPr>
      <w:r w:rsidRPr="00DF21E9">
        <w:rPr>
          <w:noProof/>
          <w:lang w:eastAsia="ru-RU"/>
        </w:rPr>
        <w:drawing>
          <wp:inline distT="0" distB="0" distL="0" distR="0" wp14:anchorId="0451FE4C" wp14:editId="58955C69">
            <wp:extent cx="3820058" cy="149563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2822" w14:textId="073D9C39" w:rsidR="00DF21E9" w:rsidRDefault="00DF21E9" w:rsidP="00DF21E9">
      <w:pPr>
        <w:pStyle w:val="afff4"/>
      </w:pPr>
      <w:r>
        <w:t>Рисунок 12 – Получение ответа</w:t>
      </w:r>
    </w:p>
    <w:p w14:paraId="235D85E8" w14:textId="619EE383" w:rsidR="00DF21E9" w:rsidRDefault="00DF21E9" w:rsidP="00DF21E9">
      <w:pPr>
        <w:pStyle w:val="afff4"/>
      </w:pPr>
      <w:r w:rsidRPr="00DF21E9">
        <w:rPr>
          <w:noProof/>
          <w:lang w:eastAsia="ru-RU"/>
        </w:rPr>
        <w:drawing>
          <wp:inline distT="0" distB="0" distL="0" distR="0" wp14:anchorId="62754E23" wp14:editId="1B6AB222">
            <wp:extent cx="5810250" cy="15303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0491" cy="15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D835" w14:textId="674082CA" w:rsidR="00DF21E9" w:rsidRDefault="00DF21E9" w:rsidP="00DF21E9">
      <w:pPr>
        <w:pStyle w:val="afff4"/>
      </w:pPr>
      <w:r>
        <w:t>Рисунок 13 – Получение объяснения</w:t>
      </w:r>
    </w:p>
    <w:sectPr w:rsidR="00DF21E9" w:rsidSect="005619D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83BFF" w14:textId="77777777" w:rsidR="007A312B" w:rsidRDefault="007A312B" w:rsidP="00C4355F">
      <w:pPr>
        <w:spacing w:after="0" w:line="240" w:lineRule="auto"/>
      </w:pPr>
      <w:r>
        <w:separator/>
      </w:r>
    </w:p>
  </w:endnote>
  <w:endnote w:type="continuationSeparator" w:id="0">
    <w:p w14:paraId="3B24FEFE" w14:textId="77777777" w:rsidR="007A312B" w:rsidRDefault="007A312B" w:rsidP="00C4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9C4D7" w14:textId="77777777" w:rsidR="007A312B" w:rsidRDefault="007A312B" w:rsidP="00C4355F">
      <w:pPr>
        <w:spacing w:after="0" w:line="240" w:lineRule="auto"/>
      </w:pPr>
      <w:r>
        <w:separator/>
      </w:r>
    </w:p>
  </w:footnote>
  <w:footnote w:type="continuationSeparator" w:id="0">
    <w:p w14:paraId="2740B079" w14:textId="77777777" w:rsidR="007A312B" w:rsidRDefault="007A312B" w:rsidP="00C43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743"/>
    <w:multiLevelType w:val="hybridMultilevel"/>
    <w:tmpl w:val="002A9F4A"/>
    <w:lvl w:ilvl="0" w:tplc="AEFEBEFA">
      <w:start w:val="1"/>
      <w:numFmt w:val="decimal"/>
      <w:pStyle w:val="a"/>
      <w:suff w:val="space"/>
      <w:lvlText w:val="[%1]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780044"/>
    <w:multiLevelType w:val="hybridMultilevel"/>
    <w:tmpl w:val="F2347042"/>
    <w:lvl w:ilvl="0" w:tplc="037A98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91BFB"/>
    <w:multiLevelType w:val="hybridMultilevel"/>
    <w:tmpl w:val="8064E4F8"/>
    <w:lvl w:ilvl="0" w:tplc="BAB2AE4E">
      <w:start w:val="1"/>
      <w:numFmt w:val="decimal"/>
      <w:pStyle w:val="a1"/>
      <w:suff w:val="space"/>
      <w:lvlText w:val="Шаг %1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9F756E"/>
    <w:multiLevelType w:val="hybridMultilevel"/>
    <w:tmpl w:val="767292A8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5" w15:restartNumberingAfterBreak="0">
    <w:nsid w:val="26C05A21"/>
    <w:multiLevelType w:val="hybridMultilevel"/>
    <w:tmpl w:val="E2209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564F2B"/>
    <w:multiLevelType w:val="hybridMultilevel"/>
    <w:tmpl w:val="59DE25EC"/>
    <w:lvl w:ilvl="0" w:tplc="00AAD434">
      <w:start w:val="1"/>
      <w:numFmt w:val="bullet"/>
      <w:pStyle w:val="a2"/>
      <w:suff w:val="space"/>
      <w:lvlText w:val=""/>
      <w:lvlJc w:val="left"/>
      <w:pPr>
        <w:ind w:left="1276" w:firstLine="709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A555469"/>
    <w:multiLevelType w:val="multilevel"/>
    <w:tmpl w:val="C158BD8E"/>
    <w:lvl w:ilvl="0">
      <w:start w:val="1"/>
      <w:numFmt w:val="decimal"/>
      <w:pStyle w:val="10"/>
      <w:suff w:val="space"/>
      <w:lvlText w:val="%1)"/>
      <w:lvlJc w:val="left"/>
      <w:pPr>
        <w:ind w:left="708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56"/>
        </w:tabs>
        <w:ind w:left="2136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576"/>
        </w:tabs>
        <w:ind w:left="2856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296"/>
        </w:tabs>
        <w:ind w:left="3576" w:firstLine="70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016"/>
        </w:tabs>
        <w:ind w:left="4296" w:firstLine="70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736"/>
        </w:tabs>
        <w:ind w:left="5016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456"/>
        </w:tabs>
        <w:ind w:left="5736" w:firstLine="70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176"/>
        </w:tabs>
        <w:ind w:left="6456" w:firstLine="70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896"/>
        </w:tabs>
        <w:ind w:left="7176" w:firstLine="709"/>
      </w:pPr>
      <w:rPr>
        <w:rFonts w:hint="default"/>
      </w:rPr>
    </w:lvl>
  </w:abstractNum>
  <w:abstractNum w:abstractNumId="8" w15:restartNumberingAfterBreak="0">
    <w:nsid w:val="4A7B10E4"/>
    <w:multiLevelType w:val="hybridMultilevel"/>
    <w:tmpl w:val="D56C4E6E"/>
    <w:lvl w:ilvl="0" w:tplc="BDB44462">
      <w:start w:val="1"/>
      <w:numFmt w:val="decimal"/>
      <w:pStyle w:val="a3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FA4E80"/>
    <w:multiLevelType w:val="hybridMultilevel"/>
    <w:tmpl w:val="A0823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D84CF1"/>
    <w:multiLevelType w:val="hybridMultilevel"/>
    <w:tmpl w:val="ADF65668"/>
    <w:lvl w:ilvl="0" w:tplc="06E61D0C">
      <w:start w:val="1"/>
      <w:numFmt w:val="decimal"/>
      <w:pStyle w:val="a4"/>
      <w:suff w:val="space"/>
      <w:lvlText w:val="%1."/>
      <w:lvlJc w:val="righ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7442F2"/>
    <w:multiLevelType w:val="multilevel"/>
    <w:tmpl w:val="6A1AC816"/>
    <w:styleLink w:val="a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FF6511"/>
    <w:multiLevelType w:val="multilevel"/>
    <w:tmpl w:val="F092B210"/>
    <w:lvl w:ilvl="0">
      <w:start w:val="1"/>
      <w:numFmt w:val="decimal"/>
      <w:pStyle w:val="11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Шаг 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Шаг 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Шаг 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Шаг 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Шаг 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Шаг 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8361B14"/>
    <w:multiLevelType w:val="multilevel"/>
    <w:tmpl w:val="550A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B491B49"/>
    <w:multiLevelType w:val="hybridMultilevel"/>
    <w:tmpl w:val="93D289D4"/>
    <w:lvl w:ilvl="0" w:tplc="E9D63E8E">
      <w:start w:val="1"/>
      <w:numFmt w:val="russianLower"/>
      <w:pStyle w:val="a6"/>
      <w:suff w:val="space"/>
      <w:lvlText w:val="%1)"/>
      <w:lvlJc w:val="left"/>
      <w:pPr>
        <w:ind w:left="568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5" w15:restartNumberingAfterBreak="0">
    <w:nsid w:val="71B20D56"/>
    <w:multiLevelType w:val="multilevel"/>
    <w:tmpl w:val="BEB4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7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12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9"/>
  </w:num>
  <w:num w:numId="17">
    <w:abstractNumId w:val="4"/>
  </w:num>
  <w:num w:numId="18">
    <w:abstractNumId w:val="14"/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5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5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5"/>
    </w:lvlOverride>
  </w:num>
  <w:num w:numId="28">
    <w:abstractNumId w:val="14"/>
    <w:lvlOverride w:ilvl="0">
      <w:startOverride w:val="9"/>
    </w:lvlOverride>
  </w:num>
  <w:num w:numId="29">
    <w:abstractNumId w:val="14"/>
    <w:lvlOverride w:ilvl="0">
      <w:startOverride w:val="15"/>
    </w:lvlOverride>
  </w:num>
  <w:num w:numId="30">
    <w:abstractNumId w:val="14"/>
    <w:lvlOverride w:ilvl="0">
      <w:startOverride w:val="27"/>
    </w:lvlOverride>
  </w:num>
  <w:num w:numId="31">
    <w:abstractNumId w:val="5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03"/>
    <w:rsid w:val="00036BC9"/>
    <w:rsid w:val="00072656"/>
    <w:rsid w:val="000752A0"/>
    <w:rsid w:val="000B694A"/>
    <w:rsid w:val="000D2D7D"/>
    <w:rsid w:val="00130EAA"/>
    <w:rsid w:val="001329CE"/>
    <w:rsid w:val="00151534"/>
    <w:rsid w:val="001640F0"/>
    <w:rsid w:val="00240AE2"/>
    <w:rsid w:val="002E2CA4"/>
    <w:rsid w:val="00355782"/>
    <w:rsid w:val="004600AE"/>
    <w:rsid w:val="005619D7"/>
    <w:rsid w:val="00576EEB"/>
    <w:rsid w:val="005D76A0"/>
    <w:rsid w:val="006054CD"/>
    <w:rsid w:val="00640DE4"/>
    <w:rsid w:val="006E2948"/>
    <w:rsid w:val="006F001E"/>
    <w:rsid w:val="00721D30"/>
    <w:rsid w:val="00741CC7"/>
    <w:rsid w:val="00781B65"/>
    <w:rsid w:val="007A312B"/>
    <w:rsid w:val="007A56FD"/>
    <w:rsid w:val="007A7195"/>
    <w:rsid w:val="008248DA"/>
    <w:rsid w:val="00860A03"/>
    <w:rsid w:val="00873761"/>
    <w:rsid w:val="009405D5"/>
    <w:rsid w:val="009F0644"/>
    <w:rsid w:val="00A11298"/>
    <w:rsid w:val="00A25808"/>
    <w:rsid w:val="00A43709"/>
    <w:rsid w:val="00A5302C"/>
    <w:rsid w:val="00A838CA"/>
    <w:rsid w:val="00AA278F"/>
    <w:rsid w:val="00AB70AE"/>
    <w:rsid w:val="00B92B4F"/>
    <w:rsid w:val="00BE6F54"/>
    <w:rsid w:val="00C37E49"/>
    <w:rsid w:val="00C41C11"/>
    <w:rsid w:val="00C4355F"/>
    <w:rsid w:val="00C66931"/>
    <w:rsid w:val="00C963C3"/>
    <w:rsid w:val="00CA2FE6"/>
    <w:rsid w:val="00CC14F9"/>
    <w:rsid w:val="00CD693F"/>
    <w:rsid w:val="00D0544B"/>
    <w:rsid w:val="00D303E3"/>
    <w:rsid w:val="00D703B6"/>
    <w:rsid w:val="00DF21E9"/>
    <w:rsid w:val="00E44571"/>
    <w:rsid w:val="00EB389E"/>
    <w:rsid w:val="00F10CA6"/>
    <w:rsid w:val="00F1410C"/>
    <w:rsid w:val="00F221DF"/>
    <w:rsid w:val="00F27B51"/>
    <w:rsid w:val="00F36AD0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E326"/>
  <w15:chartTrackingRefBased/>
  <w15:docId w15:val="{D5FDFDC7-7E71-42ED-8D2F-448556C2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8248DA"/>
  </w:style>
  <w:style w:type="paragraph" w:styleId="1">
    <w:name w:val="heading 1"/>
    <w:basedOn w:val="a8"/>
    <w:next w:val="a8"/>
    <w:link w:val="12"/>
    <w:autoRedefine/>
    <w:uiPriority w:val="9"/>
    <w:qFormat/>
    <w:rsid w:val="008248DA"/>
    <w:pPr>
      <w:keepNext/>
      <w:keepLines/>
      <w:numPr>
        <w:numId w:val="6"/>
      </w:numPr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8"/>
    <w:next w:val="a8"/>
    <w:link w:val="20"/>
    <w:autoRedefine/>
    <w:uiPriority w:val="9"/>
    <w:unhideWhenUsed/>
    <w:qFormat/>
    <w:rsid w:val="008248DA"/>
    <w:pPr>
      <w:keepNext/>
      <w:keepLines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248DA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8248DA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table" w:styleId="ac">
    <w:name w:val="Table Grid"/>
    <w:basedOn w:val="aa"/>
    <w:uiPriority w:val="39"/>
    <w:rsid w:val="0082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9"/>
    <w:link w:val="1"/>
    <w:uiPriority w:val="9"/>
    <w:rsid w:val="008248D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9"/>
    <w:link w:val="2"/>
    <w:uiPriority w:val="9"/>
    <w:rsid w:val="008248D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9"/>
    <w:link w:val="3"/>
    <w:uiPriority w:val="9"/>
    <w:semiHidden/>
    <w:rsid w:val="00824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9"/>
    <w:link w:val="4"/>
    <w:uiPriority w:val="9"/>
    <w:semiHidden/>
    <w:rsid w:val="008248D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d">
    <w:name w:val="footer"/>
    <w:basedOn w:val="a8"/>
    <w:link w:val="ae"/>
    <w:uiPriority w:val="99"/>
    <w:unhideWhenUsed/>
    <w:rsid w:val="008248DA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e">
    <w:name w:val="Нижний колонтитул Знак"/>
    <w:basedOn w:val="a9"/>
    <w:link w:val="ad"/>
    <w:uiPriority w:val="99"/>
    <w:rsid w:val="008248DA"/>
    <w:rPr>
      <w:rFonts w:ascii="Times New Roman" w:hAnsi="Times New Roman"/>
      <w:sz w:val="28"/>
    </w:rPr>
  </w:style>
  <w:style w:type="character" w:styleId="af">
    <w:name w:val="page number"/>
    <w:basedOn w:val="a9"/>
    <w:uiPriority w:val="99"/>
    <w:semiHidden/>
    <w:unhideWhenUsed/>
    <w:rsid w:val="008248DA"/>
  </w:style>
  <w:style w:type="paragraph" w:styleId="af0">
    <w:name w:val="Title"/>
    <w:basedOn w:val="a8"/>
    <w:next w:val="a8"/>
    <w:link w:val="af1"/>
    <w:autoRedefine/>
    <w:uiPriority w:val="10"/>
    <w:qFormat/>
    <w:rsid w:val="008248DA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f1">
    <w:name w:val="Заголовок Знак"/>
    <w:basedOn w:val="a9"/>
    <w:link w:val="af0"/>
    <w:uiPriority w:val="10"/>
    <w:rsid w:val="008248DA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f2">
    <w:name w:val="No Spacing"/>
    <w:uiPriority w:val="1"/>
    <w:qFormat/>
    <w:rsid w:val="008248DA"/>
    <w:pPr>
      <w:spacing w:after="0" w:line="240" w:lineRule="auto"/>
    </w:pPr>
  </w:style>
  <w:style w:type="paragraph" w:styleId="af3">
    <w:name w:val="List Paragraph"/>
    <w:basedOn w:val="a8"/>
    <w:uiPriority w:val="34"/>
    <w:qFormat/>
    <w:rsid w:val="008248DA"/>
    <w:pPr>
      <w:spacing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styleId="af4">
    <w:name w:val="Subtle Emphasis"/>
    <w:basedOn w:val="a9"/>
    <w:uiPriority w:val="19"/>
    <w:qFormat/>
    <w:rsid w:val="008248DA"/>
    <w:rPr>
      <w:i/>
      <w:iCs/>
      <w:color w:val="404040" w:themeColor="text1" w:themeTint="BF"/>
    </w:rPr>
  </w:style>
  <w:style w:type="paragraph" w:styleId="af5">
    <w:name w:val="Subtitle"/>
    <w:basedOn w:val="a8"/>
    <w:next w:val="a8"/>
    <w:link w:val="af6"/>
    <w:autoRedefine/>
    <w:uiPriority w:val="11"/>
    <w:qFormat/>
    <w:rsid w:val="008248DA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6">
    <w:name w:val="Подзаголовок Знак"/>
    <w:basedOn w:val="a9"/>
    <w:link w:val="af5"/>
    <w:uiPriority w:val="11"/>
    <w:rsid w:val="008248DA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styleId="af7">
    <w:name w:val="Emphasis"/>
    <w:basedOn w:val="a9"/>
    <w:uiPriority w:val="20"/>
    <w:qFormat/>
    <w:rsid w:val="008248DA"/>
    <w:rPr>
      <w:i/>
      <w:iCs/>
    </w:rPr>
  </w:style>
  <w:style w:type="character" w:styleId="af8">
    <w:name w:val="Intense Emphasis"/>
    <w:basedOn w:val="a9"/>
    <w:uiPriority w:val="21"/>
    <w:qFormat/>
    <w:rsid w:val="008248DA"/>
    <w:rPr>
      <w:i/>
      <w:iCs/>
      <w:color w:val="4472C4" w:themeColor="accent1"/>
    </w:rPr>
  </w:style>
  <w:style w:type="character" w:styleId="af9">
    <w:name w:val="Strong"/>
    <w:basedOn w:val="a9"/>
    <w:uiPriority w:val="22"/>
    <w:qFormat/>
    <w:rsid w:val="008248DA"/>
    <w:rPr>
      <w:b/>
      <w:bCs/>
    </w:rPr>
  </w:style>
  <w:style w:type="paragraph" w:styleId="21">
    <w:name w:val="Quote"/>
    <w:basedOn w:val="a8"/>
    <w:next w:val="a8"/>
    <w:link w:val="22"/>
    <w:uiPriority w:val="29"/>
    <w:qFormat/>
    <w:rsid w:val="008248DA"/>
    <w:pPr>
      <w:spacing w:before="200" w:line="24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9"/>
    <w:link w:val="21"/>
    <w:uiPriority w:val="29"/>
    <w:rsid w:val="008248DA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fa">
    <w:name w:val="ГОСТ"/>
    <w:basedOn w:val="a8"/>
    <w:next w:val="a8"/>
    <w:autoRedefine/>
    <w:rsid w:val="008248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b">
    <w:name w:val="Лаб. Заголовок раздела"/>
    <w:basedOn w:val="1"/>
    <w:link w:val="afc"/>
    <w:qFormat/>
    <w:rsid w:val="008248DA"/>
    <w:pPr>
      <w:spacing w:after="0" w:line="360" w:lineRule="auto"/>
      <w:ind w:left="0" w:firstLine="709"/>
      <w:jc w:val="both"/>
    </w:pPr>
    <w:rPr>
      <w:b/>
    </w:rPr>
  </w:style>
  <w:style w:type="paragraph" w:customStyle="1" w:styleId="a7">
    <w:name w:val="ГОСТ подзаголовок"/>
    <w:basedOn w:val="af5"/>
    <w:link w:val="afd"/>
    <w:autoRedefine/>
    <w:rsid w:val="008248DA"/>
    <w:pPr>
      <w:numPr>
        <w:numId w:val="1"/>
      </w:numPr>
      <w:spacing w:after="0"/>
    </w:pPr>
    <w:rPr>
      <w:color w:val="000000" w:themeColor="text1"/>
    </w:rPr>
  </w:style>
  <w:style w:type="character" w:styleId="afe">
    <w:name w:val="Placeholder Text"/>
    <w:basedOn w:val="a9"/>
    <w:uiPriority w:val="99"/>
    <w:semiHidden/>
    <w:rsid w:val="008248DA"/>
    <w:rPr>
      <w:color w:val="808080"/>
    </w:rPr>
  </w:style>
  <w:style w:type="paragraph" w:styleId="aff">
    <w:name w:val="endnote text"/>
    <w:basedOn w:val="a8"/>
    <w:link w:val="aff0"/>
    <w:uiPriority w:val="99"/>
    <w:semiHidden/>
    <w:unhideWhenUsed/>
    <w:rsid w:val="008248DA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0">
    <w:name w:val="Текст концевой сноски Знак"/>
    <w:basedOn w:val="a9"/>
    <w:link w:val="aff"/>
    <w:uiPriority w:val="99"/>
    <w:semiHidden/>
    <w:rsid w:val="008248DA"/>
    <w:rPr>
      <w:rFonts w:ascii="Times New Roman" w:hAnsi="Times New Roman"/>
      <w:sz w:val="20"/>
      <w:szCs w:val="20"/>
    </w:rPr>
  </w:style>
  <w:style w:type="character" w:styleId="aff1">
    <w:name w:val="endnote reference"/>
    <w:basedOn w:val="a9"/>
    <w:uiPriority w:val="99"/>
    <w:semiHidden/>
    <w:unhideWhenUsed/>
    <w:rsid w:val="008248DA"/>
    <w:rPr>
      <w:vertAlign w:val="superscript"/>
    </w:rPr>
  </w:style>
  <w:style w:type="paragraph" w:styleId="aff2">
    <w:name w:val="footnote text"/>
    <w:basedOn w:val="a8"/>
    <w:link w:val="aff3"/>
    <w:uiPriority w:val="99"/>
    <w:semiHidden/>
    <w:unhideWhenUsed/>
    <w:rsid w:val="008248DA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3">
    <w:name w:val="Текст сноски Знак"/>
    <w:basedOn w:val="a9"/>
    <w:link w:val="aff2"/>
    <w:uiPriority w:val="99"/>
    <w:semiHidden/>
    <w:rsid w:val="008248DA"/>
    <w:rPr>
      <w:rFonts w:ascii="Times New Roman" w:hAnsi="Times New Roman"/>
      <w:sz w:val="20"/>
      <w:szCs w:val="20"/>
    </w:rPr>
  </w:style>
  <w:style w:type="character" w:styleId="aff4">
    <w:name w:val="footnote reference"/>
    <w:basedOn w:val="a9"/>
    <w:uiPriority w:val="99"/>
    <w:semiHidden/>
    <w:unhideWhenUsed/>
    <w:rsid w:val="008248DA"/>
    <w:rPr>
      <w:vertAlign w:val="superscript"/>
    </w:rPr>
  </w:style>
  <w:style w:type="paragraph" w:styleId="aff5">
    <w:name w:val="caption"/>
    <w:basedOn w:val="a8"/>
    <w:next w:val="a8"/>
    <w:uiPriority w:val="99"/>
    <w:unhideWhenUsed/>
    <w:qFormat/>
    <w:rsid w:val="008248DA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ff6">
    <w:name w:val="TOC Heading"/>
    <w:basedOn w:val="1"/>
    <w:next w:val="a8"/>
    <w:uiPriority w:val="39"/>
    <w:unhideWhenUsed/>
    <w:qFormat/>
    <w:rsid w:val="008248DA"/>
    <w:pPr>
      <w:spacing w:before="480" w:line="276" w:lineRule="auto"/>
      <w:outlineLvl w:val="9"/>
    </w:pPr>
    <w:rPr>
      <w:b/>
      <w:bCs/>
      <w:szCs w:val="28"/>
      <w:lang w:eastAsia="ru-RU"/>
    </w:rPr>
  </w:style>
  <w:style w:type="paragraph" w:styleId="13">
    <w:name w:val="toc 1"/>
    <w:basedOn w:val="a8"/>
    <w:next w:val="a8"/>
    <w:autoRedefine/>
    <w:uiPriority w:val="39"/>
    <w:unhideWhenUsed/>
    <w:rsid w:val="008248DA"/>
    <w:pPr>
      <w:spacing w:after="100" w:line="240" w:lineRule="auto"/>
      <w:jc w:val="both"/>
    </w:pPr>
    <w:rPr>
      <w:rFonts w:ascii="Times New Roman" w:hAnsi="Times New Roman"/>
      <w:sz w:val="28"/>
    </w:rPr>
  </w:style>
  <w:style w:type="character" w:styleId="aff7">
    <w:name w:val="Hyperlink"/>
    <w:basedOn w:val="a9"/>
    <w:uiPriority w:val="99"/>
    <w:unhideWhenUsed/>
    <w:rsid w:val="008248DA"/>
    <w:rPr>
      <w:color w:val="0563C1" w:themeColor="hyperlink"/>
      <w:u w:val="single"/>
    </w:rPr>
  </w:style>
  <w:style w:type="character" w:customStyle="1" w:styleId="afd">
    <w:name w:val="ГОСТ подзаголовок Знак"/>
    <w:basedOn w:val="af6"/>
    <w:link w:val="a7"/>
    <w:rsid w:val="008248DA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23">
    <w:name w:val="toc 2"/>
    <w:basedOn w:val="a8"/>
    <w:next w:val="a8"/>
    <w:autoRedefine/>
    <w:uiPriority w:val="39"/>
    <w:unhideWhenUsed/>
    <w:rsid w:val="008248DA"/>
    <w:pPr>
      <w:tabs>
        <w:tab w:val="left" w:pos="880"/>
        <w:tab w:val="right" w:leader="dot" w:pos="9628"/>
      </w:tabs>
      <w:spacing w:after="100" w:line="240" w:lineRule="auto"/>
      <w:ind w:left="220"/>
      <w:jc w:val="both"/>
    </w:pPr>
    <w:rPr>
      <w:rFonts w:ascii="Times New Roman" w:hAnsi="Times New Roman"/>
      <w:sz w:val="28"/>
    </w:rPr>
  </w:style>
  <w:style w:type="paragraph" w:styleId="aff8">
    <w:name w:val="table of figures"/>
    <w:basedOn w:val="a8"/>
    <w:next w:val="a8"/>
    <w:uiPriority w:val="99"/>
    <w:unhideWhenUsed/>
    <w:rsid w:val="008248D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ff9">
    <w:name w:val="Лаб. Таблица"/>
    <w:basedOn w:val="a8"/>
    <w:link w:val="affa"/>
    <w:qFormat/>
    <w:rsid w:val="008248D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a5">
    <w:name w:val="ГОСТ Список"/>
    <w:uiPriority w:val="99"/>
    <w:rsid w:val="008248DA"/>
    <w:pPr>
      <w:numPr>
        <w:numId w:val="3"/>
      </w:numPr>
    </w:pPr>
  </w:style>
  <w:style w:type="paragraph" w:styleId="affb">
    <w:name w:val="Normal (Web)"/>
    <w:basedOn w:val="a8"/>
    <w:uiPriority w:val="99"/>
    <w:unhideWhenUsed/>
    <w:rsid w:val="008248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fc">
    <w:name w:val="Отчёт"/>
    <w:basedOn w:val="a8"/>
    <w:link w:val="affd"/>
    <w:rsid w:val="008248DA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d">
    <w:name w:val="Отчёт Знак"/>
    <w:basedOn w:val="a9"/>
    <w:link w:val="affc"/>
    <w:rsid w:val="008248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Абзац списка1"/>
    <w:basedOn w:val="a8"/>
    <w:rsid w:val="008248DA"/>
    <w:pPr>
      <w:spacing w:after="0" w:line="276" w:lineRule="auto"/>
      <w:ind w:left="720"/>
      <w:contextualSpacing/>
    </w:pPr>
    <w:rPr>
      <w:rFonts w:ascii="Arial" w:eastAsia="Times New Roman" w:hAnsi="Arial" w:cs="Arial"/>
      <w:color w:val="000000"/>
      <w:lang w:eastAsia="ru-RU"/>
    </w:rPr>
  </w:style>
  <w:style w:type="paragraph" w:styleId="affe">
    <w:name w:val="header"/>
    <w:basedOn w:val="a8"/>
    <w:link w:val="afff"/>
    <w:uiPriority w:val="99"/>
    <w:unhideWhenUsed/>
    <w:rsid w:val="008248DA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ff">
    <w:name w:val="Верхний колонтитул Знак"/>
    <w:basedOn w:val="a9"/>
    <w:link w:val="affe"/>
    <w:uiPriority w:val="99"/>
    <w:rsid w:val="008248DA"/>
    <w:rPr>
      <w:rFonts w:ascii="Times New Roman" w:hAnsi="Times New Roman"/>
      <w:sz w:val="28"/>
    </w:rPr>
  </w:style>
  <w:style w:type="paragraph" w:customStyle="1" w:styleId="15">
    <w:name w:val="ЛР1. Формулы"/>
    <w:basedOn w:val="a8"/>
    <w:rsid w:val="008248DA"/>
    <w:pPr>
      <w:tabs>
        <w:tab w:val="center" w:pos="4678"/>
        <w:tab w:val="right" w:pos="9356"/>
      </w:tabs>
      <w:spacing w:before="240" w:after="240" w:line="360" w:lineRule="auto"/>
      <w:jc w:val="both"/>
    </w:pPr>
    <w:rPr>
      <w:rFonts w:ascii="Times New Roman" w:hAnsi="Times New Roman"/>
      <w:sz w:val="28"/>
      <w:lang w:val="en-US"/>
    </w:rPr>
  </w:style>
  <w:style w:type="paragraph" w:customStyle="1" w:styleId="afff0">
    <w:name w:val="Лаб. Структурная диаграмма"/>
    <w:basedOn w:val="a8"/>
    <w:qFormat/>
    <w:rsid w:val="008248DA"/>
    <w:pPr>
      <w:spacing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fff1">
    <w:name w:val="Лаб. Рисунок. Подписи"/>
    <w:basedOn w:val="afff0"/>
    <w:autoRedefine/>
    <w:qFormat/>
    <w:rsid w:val="008248DA"/>
    <w:pPr>
      <w:keepNext/>
      <w:spacing w:before="60" w:after="60" w:line="240" w:lineRule="auto"/>
      <w:ind w:firstLine="0"/>
      <w:jc w:val="center"/>
    </w:pPr>
    <w:rPr>
      <w:noProof/>
    </w:rPr>
  </w:style>
  <w:style w:type="paragraph" w:customStyle="1" w:styleId="16">
    <w:name w:val="ЛР1. Таблица. Подпись"/>
    <w:basedOn w:val="aff5"/>
    <w:autoRedefine/>
    <w:rsid w:val="008248DA"/>
    <w:pPr>
      <w:spacing w:before="240" w:after="240"/>
      <w:jc w:val="center"/>
    </w:pPr>
    <w:rPr>
      <w:i w:val="0"/>
      <w:sz w:val="28"/>
    </w:rPr>
  </w:style>
  <w:style w:type="paragraph" w:customStyle="1" w:styleId="afff2">
    <w:name w:val="Лаб. Таблица. Содержимое"/>
    <w:basedOn w:val="aff9"/>
    <w:link w:val="afff3"/>
    <w:qFormat/>
    <w:rsid w:val="008248DA"/>
  </w:style>
  <w:style w:type="paragraph" w:customStyle="1" w:styleId="1-">
    <w:name w:val="ЛР1. Блок-схема алгоритма. Текст внутри схемы"/>
    <w:basedOn w:val="a8"/>
    <w:autoRedefine/>
    <w:rsid w:val="008248DA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afff4">
    <w:name w:val="Лаб. Текст"/>
    <w:basedOn w:val="a8"/>
    <w:link w:val="afff5"/>
    <w:autoRedefine/>
    <w:uiPriority w:val="99"/>
    <w:qFormat/>
    <w:rsid w:val="00240AE2"/>
    <w:pPr>
      <w:tabs>
        <w:tab w:val="left" w:pos="1418"/>
        <w:tab w:val="left" w:pos="4678"/>
      </w:tabs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11">
    <w:name w:val="ЛР1. Нумерованный список"/>
    <w:basedOn w:val="a8"/>
    <w:autoRedefine/>
    <w:rsid w:val="008248DA"/>
    <w:pPr>
      <w:numPr>
        <w:numId w:val="5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Helvetica"/>
      <w:color w:val="1A1A1A"/>
      <w:sz w:val="28"/>
      <w:szCs w:val="28"/>
    </w:rPr>
  </w:style>
  <w:style w:type="paragraph" w:customStyle="1" w:styleId="afff6">
    <w:name w:val="Лаб. Титульный лист"/>
    <w:basedOn w:val="a8"/>
    <w:autoRedefine/>
    <w:qFormat/>
    <w:rsid w:val="008248DA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-">
    <w:name w:val="Отчёт. Блок- схема"/>
    <w:basedOn w:val="affc"/>
    <w:rsid w:val="008248DA"/>
    <w:pPr>
      <w:jc w:val="center"/>
    </w:pPr>
    <w:rPr>
      <w:sz w:val="24"/>
    </w:rPr>
  </w:style>
  <w:style w:type="paragraph" w:customStyle="1" w:styleId="17">
    <w:name w:val="ЛР1_Обычный_текст"/>
    <w:basedOn w:val="a8"/>
    <w:link w:val="18"/>
    <w:rsid w:val="008248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8">
    <w:name w:val="ЛР1_Обычный_текст Знак"/>
    <w:basedOn w:val="a9"/>
    <w:link w:val="17"/>
    <w:rsid w:val="008248DA"/>
    <w:rPr>
      <w:rFonts w:ascii="Times New Roman" w:hAnsi="Times New Roman"/>
      <w:sz w:val="28"/>
    </w:rPr>
  </w:style>
  <w:style w:type="character" w:customStyle="1" w:styleId="19">
    <w:name w:val="Неразрешенное упоминание1"/>
    <w:basedOn w:val="a9"/>
    <w:uiPriority w:val="99"/>
    <w:semiHidden/>
    <w:unhideWhenUsed/>
    <w:rsid w:val="008248DA"/>
    <w:rPr>
      <w:color w:val="808080"/>
      <w:shd w:val="clear" w:color="auto" w:fill="E6E6E6"/>
    </w:rPr>
  </w:style>
  <w:style w:type="paragraph" w:customStyle="1" w:styleId="afff7">
    <w:name w:val="Лаб. Заголовок"/>
    <w:basedOn w:val="afb"/>
    <w:link w:val="afff8"/>
    <w:qFormat/>
    <w:rsid w:val="008248DA"/>
    <w:pPr>
      <w:numPr>
        <w:numId w:val="0"/>
      </w:numPr>
      <w:jc w:val="center"/>
    </w:pPr>
    <w:rPr>
      <w:b w:val="0"/>
      <w:caps/>
    </w:rPr>
  </w:style>
  <w:style w:type="paragraph" w:customStyle="1" w:styleId="a0">
    <w:name w:val="Лаб. Заголовок подраздела"/>
    <w:basedOn w:val="2"/>
    <w:link w:val="afff9"/>
    <w:qFormat/>
    <w:rsid w:val="008248DA"/>
    <w:pPr>
      <w:numPr>
        <w:numId w:val="4"/>
      </w:numPr>
      <w:spacing w:line="360" w:lineRule="auto"/>
      <w:ind w:left="0" w:firstLine="709"/>
      <w:jc w:val="left"/>
    </w:pPr>
    <w:rPr>
      <w:b/>
    </w:rPr>
  </w:style>
  <w:style w:type="character" w:customStyle="1" w:styleId="afc">
    <w:name w:val="Лаб. Заголовок раздела Знак"/>
    <w:basedOn w:val="12"/>
    <w:link w:val="afb"/>
    <w:rsid w:val="008248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fff8">
    <w:name w:val="Лаб. Заголовок Знак"/>
    <w:basedOn w:val="afc"/>
    <w:link w:val="afff7"/>
    <w:rsid w:val="008248DA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character" w:customStyle="1" w:styleId="afff9">
    <w:name w:val="Лаб. Заголовок подраздела Знак"/>
    <w:basedOn w:val="20"/>
    <w:link w:val="a0"/>
    <w:rsid w:val="008248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ffa">
    <w:name w:val="annotation reference"/>
    <w:basedOn w:val="a9"/>
    <w:uiPriority w:val="99"/>
    <w:semiHidden/>
    <w:unhideWhenUsed/>
    <w:rsid w:val="008248DA"/>
    <w:rPr>
      <w:sz w:val="16"/>
      <w:szCs w:val="16"/>
    </w:rPr>
  </w:style>
  <w:style w:type="paragraph" w:styleId="afffb">
    <w:name w:val="annotation text"/>
    <w:basedOn w:val="a8"/>
    <w:link w:val="afffc"/>
    <w:uiPriority w:val="99"/>
    <w:semiHidden/>
    <w:unhideWhenUsed/>
    <w:rsid w:val="008248DA"/>
    <w:pPr>
      <w:spacing w:line="240" w:lineRule="auto"/>
    </w:pPr>
    <w:rPr>
      <w:sz w:val="20"/>
      <w:szCs w:val="20"/>
    </w:rPr>
  </w:style>
  <w:style w:type="character" w:customStyle="1" w:styleId="afffc">
    <w:name w:val="Текст примечания Знак"/>
    <w:basedOn w:val="a9"/>
    <w:link w:val="afffb"/>
    <w:uiPriority w:val="99"/>
    <w:semiHidden/>
    <w:rsid w:val="008248DA"/>
    <w:rPr>
      <w:sz w:val="20"/>
      <w:szCs w:val="20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8248DA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8248DA"/>
    <w:rPr>
      <w:b/>
      <w:bCs/>
      <w:sz w:val="20"/>
      <w:szCs w:val="20"/>
    </w:rPr>
  </w:style>
  <w:style w:type="paragraph" w:styleId="affff">
    <w:name w:val="Balloon Text"/>
    <w:basedOn w:val="a8"/>
    <w:link w:val="affff0"/>
    <w:uiPriority w:val="99"/>
    <w:semiHidden/>
    <w:unhideWhenUsed/>
    <w:rsid w:val="00824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0">
    <w:name w:val="Текст выноски Знак"/>
    <w:basedOn w:val="a9"/>
    <w:link w:val="affff"/>
    <w:uiPriority w:val="99"/>
    <w:semiHidden/>
    <w:rsid w:val="008248DA"/>
    <w:rPr>
      <w:rFonts w:ascii="Segoe UI" w:hAnsi="Segoe UI" w:cs="Segoe UI"/>
      <w:sz w:val="18"/>
      <w:szCs w:val="18"/>
    </w:rPr>
  </w:style>
  <w:style w:type="paragraph" w:customStyle="1" w:styleId="affff1">
    <w:name w:val="Лаб. Приложение"/>
    <w:basedOn w:val="afff4"/>
    <w:link w:val="affff2"/>
    <w:qFormat/>
    <w:rsid w:val="008248DA"/>
    <w:rPr>
      <w:b/>
    </w:rPr>
  </w:style>
  <w:style w:type="character" w:customStyle="1" w:styleId="afff5">
    <w:name w:val="Лаб. Текст Знак"/>
    <w:basedOn w:val="a9"/>
    <w:link w:val="afff4"/>
    <w:uiPriority w:val="99"/>
    <w:rsid w:val="00240AE2"/>
    <w:rPr>
      <w:rFonts w:ascii="Times New Roman" w:hAnsi="Times New Roman"/>
      <w:sz w:val="28"/>
    </w:rPr>
  </w:style>
  <w:style w:type="character" w:customStyle="1" w:styleId="affff2">
    <w:name w:val="Лаб. Приложение Знак"/>
    <w:basedOn w:val="afff5"/>
    <w:link w:val="affff1"/>
    <w:rsid w:val="008248DA"/>
    <w:rPr>
      <w:rFonts w:ascii="Times New Roman" w:hAnsi="Times New Roman"/>
      <w:b/>
      <w:sz w:val="28"/>
    </w:rPr>
  </w:style>
  <w:style w:type="paragraph" w:customStyle="1" w:styleId="affff3">
    <w:name w:val="Лаб. Рисунок. Подпись"/>
    <w:basedOn w:val="afff4"/>
    <w:link w:val="affff4"/>
    <w:rsid w:val="008248DA"/>
    <w:pPr>
      <w:spacing w:line="240" w:lineRule="auto"/>
    </w:pPr>
  </w:style>
  <w:style w:type="character" w:styleId="affff5">
    <w:name w:val="FollowedHyperlink"/>
    <w:basedOn w:val="a9"/>
    <w:uiPriority w:val="99"/>
    <w:semiHidden/>
    <w:unhideWhenUsed/>
    <w:rsid w:val="008248DA"/>
    <w:rPr>
      <w:color w:val="954F72" w:themeColor="followedHyperlink"/>
      <w:u w:val="single"/>
    </w:rPr>
  </w:style>
  <w:style w:type="character" w:customStyle="1" w:styleId="affff4">
    <w:name w:val="Лаб. Рисунок. Подпись Знак"/>
    <w:basedOn w:val="afff5"/>
    <w:link w:val="affff3"/>
    <w:rsid w:val="008248DA"/>
    <w:rPr>
      <w:rFonts w:ascii="Times New Roman" w:hAnsi="Times New Roman"/>
      <w:sz w:val="28"/>
    </w:rPr>
  </w:style>
  <w:style w:type="paragraph" w:customStyle="1" w:styleId="affff6">
    <w:name w:val="Лаб. Нумерованный список"/>
    <w:basedOn w:val="afff4"/>
    <w:link w:val="affff7"/>
    <w:qFormat/>
    <w:rsid w:val="008248DA"/>
    <w:rPr>
      <w:lang w:val="en-US"/>
    </w:rPr>
  </w:style>
  <w:style w:type="paragraph" w:customStyle="1" w:styleId="a2">
    <w:name w:val="Лаб. Маркированный список"/>
    <w:basedOn w:val="afff4"/>
    <w:link w:val="affff8"/>
    <w:qFormat/>
    <w:rsid w:val="008248DA"/>
    <w:pPr>
      <w:numPr>
        <w:numId w:val="10"/>
      </w:numPr>
      <w:ind w:left="0"/>
    </w:pPr>
  </w:style>
  <w:style w:type="character" w:customStyle="1" w:styleId="affff7">
    <w:name w:val="Лаб. Нумерованный список Знак"/>
    <w:basedOn w:val="afff5"/>
    <w:link w:val="affff6"/>
    <w:rsid w:val="008248DA"/>
    <w:rPr>
      <w:rFonts w:ascii="Times New Roman" w:hAnsi="Times New Roman"/>
      <w:sz w:val="28"/>
      <w:lang w:val="en-US"/>
    </w:rPr>
  </w:style>
  <w:style w:type="character" w:customStyle="1" w:styleId="affff8">
    <w:name w:val="Лаб. Маркированный список Знак"/>
    <w:basedOn w:val="afff5"/>
    <w:link w:val="a2"/>
    <w:rsid w:val="008248DA"/>
    <w:rPr>
      <w:rFonts w:ascii="Times New Roman" w:hAnsi="Times New Roman"/>
      <w:sz w:val="28"/>
    </w:rPr>
  </w:style>
  <w:style w:type="paragraph" w:customStyle="1" w:styleId="affff9">
    <w:name w:val="Лаб. Рисунок"/>
    <w:basedOn w:val="afff4"/>
    <w:link w:val="affffa"/>
    <w:qFormat/>
    <w:rsid w:val="008248DA"/>
    <w:rPr>
      <w:noProof/>
      <w:lang w:eastAsia="ru-RU"/>
    </w:rPr>
  </w:style>
  <w:style w:type="paragraph" w:customStyle="1" w:styleId="affffb">
    <w:name w:val="Лаб. Таблица. Подпись"/>
    <w:basedOn w:val="afff4"/>
    <w:link w:val="affffc"/>
    <w:qFormat/>
    <w:rsid w:val="008248DA"/>
    <w:pPr>
      <w:spacing w:after="100" w:afterAutospacing="1" w:line="240" w:lineRule="auto"/>
      <w:contextualSpacing/>
      <w:jc w:val="left"/>
    </w:pPr>
  </w:style>
  <w:style w:type="character" w:customStyle="1" w:styleId="affffa">
    <w:name w:val="Лаб. Рисунок Знак"/>
    <w:basedOn w:val="afff5"/>
    <w:link w:val="affff9"/>
    <w:rsid w:val="008248DA"/>
    <w:rPr>
      <w:rFonts w:ascii="Times New Roman" w:hAnsi="Times New Roman"/>
      <w:noProof/>
      <w:sz w:val="28"/>
      <w:lang w:eastAsia="ru-RU"/>
    </w:rPr>
  </w:style>
  <w:style w:type="character" w:customStyle="1" w:styleId="affffc">
    <w:name w:val="Лаб. Таблица. Подпись Знак"/>
    <w:basedOn w:val="afff5"/>
    <w:link w:val="affffb"/>
    <w:rsid w:val="008248DA"/>
    <w:rPr>
      <w:rFonts w:ascii="Times New Roman" w:hAnsi="Times New Roman"/>
      <w:sz w:val="28"/>
    </w:rPr>
  </w:style>
  <w:style w:type="paragraph" w:customStyle="1" w:styleId="affffd">
    <w:name w:val="Лаб. Приложение. Заголовок"/>
    <w:basedOn w:val="afff4"/>
    <w:link w:val="affffe"/>
    <w:rsid w:val="008248DA"/>
    <w:rPr>
      <w:b/>
    </w:rPr>
  </w:style>
  <w:style w:type="paragraph" w:customStyle="1" w:styleId="a3">
    <w:name w:val="Лаб. Список литературы"/>
    <w:basedOn w:val="afff4"/>
    <w:link w:val="afffff"/>
    <w:qFormat/>
    <w:rsid w:val="008248DA"/>
    <w:pPr>
      <w:numPr>
        <w:numId w:val="7"/>
      </w:numPr>
      <w:ind w:left="0" w:firstLine="709"/>
    </w:pPr>
  </w:style>
  <w:style w:type="character" w:customStyle="1" w:styleId="affffe">
    <w:name w:val="Лаб. Приложение. Заголовок Знак"/>
    <w:basedOn w:val="afff5"/>
    <w:link w:val="affffd"/>
    <w:rsid w:val="008248DA"/>
    <w:rPr>
      <w:rFonts w:ascii="Times New Roman" w:hAnsi="Times New Roman"/>
      <w:b/>
      <w:sz w:val="28"/>
    </w:rPr>
  </w:style>
  <w:style w:type="character" w:customStyle="1" w:styleId="afffff">
    <w:name w:val="Лаб. Список литературы Знак"/>
    <w:basedOn w:val="afff5"/>
    <w:link w:val="a3"/>
    <w:rsid w:val="008248DA"/>
    <w:rPr>
      <w:rFonts w:ascii="Times New Roman" w:hAnsi="Times New Roman"/>
      <w:sz w:val="28"/>
    </w:rPr>
  </w:style>
  <w:style w:type="paragraph" w:customStyle="1" w:styleId="a1">
    <w:name w:val="Лаб. Алгоритм"/>
    <w:basedOn w:val="afff4"/>
    <w:link w:val="afffff0"/>
    <w:qFormat/>
    <w:rsid w:val="008248DA"/>
    <w:pPr>
      <w:numPr>
        <w:numId w:val="8"/>
      </w:numPr>
    </w:pPr>
  </w:style>
  <w:style w:type="paragraph" w:customStyle="1" w:styleId="a">
    <w:name w:val="Лаб. Список зарубежной литературы"/>
    <w:basedOn w:val="a3"/>
    <w:link w:val="afffff1"/>
    <w:qFormat/>
    <w:rsid w:val="008248DA"/>
    <w:pPr>
      <w:numPr>
        <w:numId w:val="9"/>
      </w:numPr>
    </w:pPr>
    <w:rPr>
      <w:lang w:val="en-US"/>
    </w:rPr>
  </w:style>
  <w:style w:type="character" w:customStyle="1" w:styleId="afffff0">
    <w:name w:val="Лаб. Алгоритм Знак"/>
    <w:basedOn w:val="afff5"/>
    <w:link w:val="a1"/>
    <w:rsid w:val="008248DA"/>
    <w:rPr>
      <w:rFonts w:ascii="Times New Roman" w:hAnsi="Times New Roman"/>
      <w:sz w:val="28"/>
    </w:rPr>
  </w:style>
  <w:style w:type="character" w:customStyle="1" w:styleId="afffff1">
    <w:name w:val="Лаб. Список зарубежной литературы Знак"/>
    <w:basedOn w:val="afffff"/>
    <w:link w:val="a"/>
    <w:rsid w:val="008248DA"/>
    <w:rPr>
      <w:rFonts w:ascii="Times New Roman" w:hAnsi="Times New Roman"/>
      <w:sz w:val="28"/>
      <w:lang w:val="en-US"/>
    </w:rPr>
  </w:style>
  <w:style w:type="paragraph" w:customStyle="1" w:styleId="afffff2">
    <w:name w:val="Лаб. Заголовок таблицы"/>
    <w:basedOn w:val="afff2"/>
    <w:link w:val="afffff3"/>
    <w:qFormat/>
    <w:rsid w:val="008248DA"/>
  </w:style>
  <w:style w:type="paragraph" w:customStyle="1" w:styleId="afffff4">
    <w:name w:val="Лаб. Подзаголовок таблицы"/>
    <w:basedOn w:val="afffff2"/>
    <w:qFormat/>
    <w:rsid w:val="008248DA"/>
  </w:style>
  <w:style w:type="character" w:customStyle="1" w:styleId="affa">
    <w:name w:val="Лаб. Таблица Знак"/>
    <w:basedOn w:val="a9"/>
    <w:link w:val="aff9"/>
    <w:rsid w:val="008248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3">
    <w:name w:val="Лаб. Таблица. Содержимое Знак"/>
    <w:basedOn w:val="affa"/>
    <w:link w:val="afff2"/>
    <w:rsid w:val="008248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ff3">
    <w:name w:val="Лаб. Заголовок таблицы Знак"/>
    <w:basedOn w:val="afff3"/>
    <w:link w:val="afffff2"/>
    <w:rsid w:val="008248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a">
    <w:name w:val="ЛР1. Заголовок граф и строк таблицы"/>
    <w:basedOn w:val="a8"/>
    <w:qFormat/>
    <w:rsid w:val="008248DA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b">
    <w:name w:val="ЛР1. Подзаголовок граф таблицы"/>
    <w:basedOn w:val="1a"/>
    <w:qFormat/>
    <w:rsid w:val="008248DA"/>
  </w:style>
  <w:style w:type="paragraph" w:customStyle="1" w:styleId="1c">
    <w:name w:val="ЛР1. Элемент таблицы"/>
    <w:basedOn w:val="a8"/>
    <w:qFormat/>
    <w:rsid w:val="008248DA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1d">
    <w:name w:val="ЛР1. Подзаголовок строк таблицы"/>
    <w:basedOn w:val="1a"/>
    <w:qFormat/>
    <w:rsid w:val="008248DA"/>
    <w:pPr>
      <w:spacing w:after="100" w:afterAutospacing="1"/>
      <w:jc w:val="left"/>
    </w:pPr>
  </w:style>
  <w:style w:type="character" w:customStyle="1" w:styleId="normaltextrun">
    <w:name w:val="normaltextrun"/>
    <w:basedOn w:val="a9"/>
    <w:rsid w:val="008248DA"/>
  </w:style>
  <w:style w:type="character" w:customStyle="1" w:styleId="eop">
    <w:name w:val="eop"/>
    <w:basedOn w:val="a9"/>
    <w:rsid w:val="008248DA"/>
  </w:style>
  <w:style w:type="character" w:customStyle="1" w:styleId="spellingerror">
    <w:name w:val="spellingerror"/>
    <w:basedOn w:val="a9"/>
    <w:rsid w:val="008248DA"/>
  </w:style>
  <w:style w:type="character" w:customStyle="1" w:styleId="scxw168715252">
    <w:name w:val="scxw168715252"/>
    <w:basedOn w:val="a9"/>
    <w:rsid w:val="008248DA"/>
  </w:style>
  <w:style w:type="paragraph" w:customStyle="1" w:styleId="10">
    <w:name w:val="Стиль1"/>
    <w:basedOn w:val="a8"/>
    <w:link w:val="1e"/>
    <w:qFormat/>
    <w:rsid w:val="008248DA"/>
    <w:pPr>
      <w:numPr>
        <w:numId w:val="11"/>
      </w:numPr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f5">
    <w:name w:val="Лаб. Нумерованныйсписок"/>
    <w:basedOn w:val="10"/>
    <w:link w:val="afffff6"/>
    <w:qFormat/>
    <w:rsid w:val="008248DA"/>
    <w:pPr>
      <w:spacing w:line="360" w:lineRule="auto"/>
    </w:pPr>
  </w:style>
  <w:style w:type="character" w:customStyle="1" w:styleId="1e">
    <w:name w:val="Стиль1 Знак"/>
    <w:basedOn w:val="a9"/>
    <w:link w:val="10"/>
    <w:rsid w:val="008248D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6">
    <w:name w:val="Лаб. Нумерованныйсписок Знак"/>
    <w:basedOn w:val="1e"/>
    <w:link w:val="afffff5"/>
    <w:rsid w:val="008248D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f7">
    <w:name w:val="Лаб. Список исполнителей"/>
    <w:basedOn w:val="affffb"/>
    <w:link w:val="afffff8"/>
    <w:qFormat/>
    <w:rsid w:val="008248DA"/>
  </w:style>
  <w:style w:type="character" w:customStyle="1" w:styleId="afffff8">
    <w:name w:val="Лаб. Список исполнителей Знак"/>
    <w:basedOn w:val="affffc"/>
    <w:link w:val="afffff7"/>
    <w:rsid w:val="008248DA"/>
    <w:rPr>
      <w:rFonts w:ascii="Times New Roman" w:hAnsi="Times New Roman"/>
      <w:sz w:val="28"/>
    </w:rPr>
  </w:style>
  <w:style w:type="paragraph" w:customStyle="1" w:styleId="afffff9">
    <w:name w:val="Лаб. Список использованных источников"/>
    <w:basedOn w:val="afff4"/>
    <w:link w:val="afffffa"/>
    <w:qFormat/>
    <w:rsid w:val="008248DA"/>
  </w:style>
  <w:style w:type="character" w:customStyle="1" w:styleId="afffffa">
    <w:name w:val="Лаб. Список использованных источников Знак"/>
    <w:basedOn w:val="afff5"/>
    <w:link w:val="afffff9"/>
    <w:rsid w:val="008248DA"/>
    <w:rPr>
      <w:rFonts w:ascii="Times New Roman" w:hAnsi="Times New Roman"/>
      <w:sz w:val="28"/>
    </w:rPr>
  </w:style>
  <w:style w:type="paragraph" w:styleId="afffffb">
    <w:name w:val="Revision"/>
    <w:hidden/>
    <w:uiPriority w:val="99"/>
    <w:semiHidden/>
    <w:rsid w:val="008248DA"/>
    <w:pPr>
      <w:spacing w:after="0" w:line="240" w:lineRule="auto"/>
    </w:pPr>
  </w:style>
  <w:style w:type="character" w:customStyle="1" w:styleId="24">
    <w:name w:val="Неразрешенное упоминание2"/>
    <w:basedOn w:val="a9"/>
    <w:uiPriority w:val="99"/>
    <w:semiHidden/>
    <w:unhideWhenUsed/>
    <w:rsid w:val="008248DA"/>
    <w:rPr>
      <w:color w:val="808080"/>
      <w:shd w:val="clear" w:color="auto" w:fill="E6E6E6"/>
    </w:rPr>
  </w:style>
  <w:style w:type="paragraph" w:customStyle="1" w:styleId="paragraph">
    <w:name w:val="paragraph"/>
    <w:basedOn w:val="a8"/>
    <w:rsid w:val="0082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c">
    <w:name w:val="Лаб. Описание высокоуровневых прецедентов"/>
    <w:basedOn w:val="afff4"/>
    <w:link w:val="afffffd"/>
    <w:qFormat/>
    <w:rsid w:val="008248DA"/>
    <w:pPr>
      <w:spacing w:line="240" w:lineRule="auto"/>
    </w:pPr>
  </w:style>
  <w:style w:type="paragraph" w:customStyle="1" w:styleId="afffffe">
    <w:name w:val="Лаб. Идеальная форма"/>
    <w:basedOn w:val="afff4"/>
    <w:link w:val="affffff"/>
    <w:qFormat/>
    <w:rsid w:val="008248DA"/>
    <w:pPr>
      <w:spacing w:line="240" w:lineRule="auto"/>
      <w:ind w:left="57" w:right="57"/>
    </w:pPr>
    <w:rPr>
      <w:lang w:eastAsia="ru-RU"/>
    </w:rPr>
  </w:style>
  <w:style w:type="character" w:customStyle="1" w:styleId="afffffd">
    <w:name w:val="Лаб. Описание высокоуровневых прецедентов Знак"/>
    <w:basedOn w:val="afff5"/>
    <w:link w:val="afffffc"/>
    <w:rsid w:val="008248DA"/>
    <w:rPr>
      <w:rFonts w:ascii="Times New Roman" w:hAnsi="Times New Roman"/>
      <w:sz w:val="28"/>
    </w:rPr>
  </w:style>
  <w:style w:type="paragraph" w:customStyle="1" w:styleId="a4">
    <w:name w:val="Лаб. Идеальная форма. Действия"/>
    <w:basedOn w:val="afffffe"/>
    <w:link w:val="affffff0"/>
    <w:qFormat/>
    <w:rsid w:val="008248DA"/>
    <w:pPr>
      <w:numPr>
        <w:numId w:val="13"/>
      </w:numPr>
    </w:pPr>
    <w:rPr>
      <w:szCs w:val="28"/>
    </w:rPr>
  </w:style>
  <w:style w:type="character" w:customStyle="1" w:styleId="affffff">
    <w:name w:val="Лаб. Идеальная форма Знак"/>
    <w:basedOn w:val="afff5"/>
    <w:link w:val="afffffe"/>
    <w:rsid w:val="008248DA"/>
    <w:rPr>
      <w:rFonts w:ascii="Times New Roman" w:hAnsi="Times New Roman"/>
      <w:sz w:val="28"/>
      <w:lang w:eastAsia="ru-RU"/>
    </w:rPr>
  </w:style>
  <w:style w:type="character" w:customStyle="1" w:styleId="affffff0">
    <w:name w:val="Лаб. Идеальная форма. Действия Знак"/>
    <w:basedOn w:val="affffff"/>
    <w:link w:val="a4"/>
    <w:rsid w:val="008248DA"/>
    <w:rPr>
      <w:rFonts w:ascii="Times New Roman" w:hAnsi="Times New Roman"/>
      <w:sz w:val="28"/>
      <w:szCs w:val="28"/>
      <w:lang w:eastAsia="ru-RU"/>
    </w:rPr>
  </w:style>
  <w:style w:type="paragraph" w:customStyle="1" w:styleId="affffff1">
    <w:name w:val="Лаб. Списки Акторов и прецедентов"/>
    <w:basedOn w:val="aff9"/>
    <w:link w:val="affffff2"/>
    <w:qFormat/>
    <w:rsid w:val="008248DA"/>
    <w:pPr>
      <w:ind w:left="57" w:right="57"/>
      <w:jc w:val="left"/>
    </w:pPr>
  </w:style>
  <w:style w:type="character" w:customStyle="1" w:styleId="affffff2">
    <w:name w:val="Лаб. Списки Акторов и прецедентов Знак"/>
    <w:basedOn w:val="affa"/>
    <w:link w:val="affffff1"/>
    <w:rsid w:val="008248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ff3">
    <w:name w:val="аКвАдИсКоТеКа"/>
    <w:basedOn w:val="afff4"/>
    <w:link w:val="affffff4"/>
    <w:qFormat/>
    <w:rsid w:val="008248DA"/>
    <w:pPr>
      <w:spacing w:line="240" w:lineRule="auto"/>
    </w:pPr>
    <w:rPr>
      <w:rFonts w:ascii="Comic Sans MS" w:hAnsi="Comic Sans MS"/>
      <w:color w:val="FF0066"/>
      <w:u w:val="wavyDouble"/>
    </w:rPr>
  </w:style>
  <w:style w:type="paragraph" w:customStyle="1" w:styleId="a6">
    <w:name w:val="Лаб. Список понятий"/>
    <w:basedOn w:val="afffff5"/>
    <w:link w:val="affffff5"/>
    <w:qFormat/>
    <w:rsid w:val="008248DA"/>
    <w:pPr>
      <w:numPr>
        <w:numId w:val="18"/>
      </w:numPr>
      <w:tabs>
        <w:tab w:val="left" w:pos="993"/>
      </w:tabs>
      <w:ind w:left="0"/>
    </w:pPr>
  </w:style>
  <w:style w:type="character" w:customStyle="1" w:styleId="affffff4">
    <w:name w:val="аКвАдИсКоТеКа Знак"/>
    <w:basedOn w:val="afff5"/>
    <w:link w:val="affffff3"/>
    <w:rsid w:val="008248DA"/>
    <w:rPr>
      <w:rFonts w:ascii="Comic Sans MS" w:hAnsi="Comic Sans MS"/>
      <w:color w:val="FF0066"/>
      <w:sz w:val="28"/>
      <w:u w:val="wavyDouble"/>
    </w:rPr>
  </w:style>
  <w:style w:type="character" w:customStyle="1" w:styleId="affffff5">
    <w:name w:val="Лаб. Список понятий Знак"/>
    <w:basedOn w:val="afffff6"/>
    <w:link w:val="a6"/>
    <w:rsid w:val="008248D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ff6">
    <w:name w:val="Лаб. Список с букавами"/>
    <w:basedOn w:val="a6"/>
    <w:link w:val="affffff7"/>
    <w:qFormat/>
    <w:rsid w:val="008248DA"/>
    <w:pPr>
      <w:ind w:left="709"/>
    </w:pPr>
  </w:style>
  <w:style w:type="character" w:customStyle="1" w:styleId="affffff7">
    <w:name w:val="Лаб. Список с букавами Знак"/>
    <w:basedOn w:val="affffff5"/>
    <w:link w:val="affffff6"/>
    <w:rsid w:val="008248D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UnresolvedMention">
    <w:name w:val="Unresolved Mention"/>
    <w:basedOn w:val="a9"/>
    <w:uiPriority w:val="99"/>
    <w:semiHidden/>
    <w:unhideWhenUsed/>
    <w:rsid w:val="00F14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esktop\&#1082;&#1091;&#1089;&#1088;&#1072;&#1095;%203%20&#1082;&#1091;&#1089;&#1088;\&#1075;&#1086;&#1089;&#1090;&#1080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57AF731-DA21-4AFC-8DBA-7EB4B02F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гостики</Template>
  <TotalTime>351</TotalTime>
  <Pages>7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skorobogatova.mm5910@gmail.com</dc:creator>
  <cp:keywords/>
  <dc:description/>
  <cp:lastModifiedBy>User</cp:lastModifiedBy>
  <cp:revision>54</cp:revision>
  <dcterms:created xsi:type="dcterms:W3CDTF">2021-09-25T09:18:00Z</dcterms:created>
  <dcterms:modified xsi:type="dcterms:W3CDTF">2021-12-24T08:36:00Z</dcterms:modified>
</cp:coreProperties>
</file>